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52EB91CD" w14:textId="77777777" w:rsidTr="00A31A5B">
        <w:tc>
          <w:tcPr>
            <w:tcW w:w="5395" w:type="dxa"/>
          </w:tcPr>
          <w:p w14:paraId="57316640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1D2C98B8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3E8E37EC" w14:textId="77777777" w:rsidTr="00A31A5B">
        <w:trPr>
          <w:trHeight w:val="2719"/>
        </w:trPr>
        <w:tc>
          <w:tcPr>
            <w:tcW w:w="5395" w:type="dxa"/>
          </w:tcPr>
          <w:p w14:paraId="32453FD6" w14:textId="1A1ACAE5" w:rsidR="00A81248" w:rsidRPr="0000352C" w:rsidRDefault="00A828C7" w:rsidP="00A828C7">
            <w:pPr>
              <w:pStyle w:val="Ttulo1"/>
              <w:jc w:val="center"/>
              <w:rPr>
                <w:noProof/>
              </w:rPr>
            </w:pPr>
            <w:r w:rsidRPr="00A828C7">
              <w:rPr>
                <w:noProof/>
                <w:sz w:val="56"/>
                <w:szCs w:val="24"/>
              </w:rPr>
              <w:t>Presentación Final</w:t>
            </w:r>
            <w:r w:rsidR="00753560">
              <w:rPr>
                <w:noProof/>
                <w:sz w:val="56"/>
                <w:szCs w:val="24"/>
              </w:rPr>
              <w:t xml:space="preserve"> SQL</w:t>
            </w:r>
          </w:p>
        </w:tc>
        <w:tc>
          <w:tcPr>
            <w:tcW w:w="5237" w:type="dxa"/>
          </w:tcPr>
          <w:p w14:paraId="25AED0D5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15222691" w14:textId="77777777" w:rsidTr="00A31A5B">
        <w:trPr>
          <w:trHeight w:val="8865"/>
        </w:trPr>
        <w:tc>
          <w:tcPr>
            <w:tcW w:w="5395" w:type="dxa"/>
          </w:tcPr>
          <w:p w14:paraId="71042994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9DA2FB7" wp14:editId="62654B28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582D0D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47BC1298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43A04CD" w14:textId="77777777" w:rsidTr="00A31A5B">
        <w:trPr>
          <w:trHeight w:val="1299"/>
        </w:trPr>
        <w:tc>
          <w:tcPr>
            <w:tcW w:w="5395" w:type="dxa"/>
          </w:tcPr>
          <w:p w14:paraId="5A2E37E1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5CF5FEBA" w14:textId="1CE721A8" w:rsidR="00A81248" w:rsidRPr="00A828C7" w:rsidRDefault="00A828C7" w:rsidP="00A828C7">
            <w:pPr>
              <w:pStyle w:val="Ttulo2"/>
              <w:rPr>
                <w:b/>
                <w:bCs/>
                <w:noProof/>
              </w:rPr>
            </w:pPr>
            <w:r w:rsidRPr="00A828C7">
              <w:rPr>
                <w:b/>
                <w:bCs/>
                <w:noProof/>
              </w:rPr>
              <w:t>NBA FAN</w:t>
            </w:r>
          </w:p>
        </w:tc>
      </w:tr>
      <w:tr w:rsidR="00A81248" w:rsidRPr="0000352C" w14:paraId="204DA4FE" w14:textId="77777777" w:rsidTr="00A31A5B">
        <w:trPr>
          <w:trHeight w:val="1402"/>
        </w:trPr>
        <w:tc>
          <w:tcPr>
            <w:tcW w:w="5395" w:type="dxa"/>
          </w:tcPr>
          <w:p w14:paraId="20D72782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79136371" w14:textId="4CC708DB" w:rsidR="00A81248" w:rsidRPr="0000352C" w:rsidRDefault="00A828C7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Alumno: Jonathan Velasquez</w:t>
            </w:r>
            <w:r w:rsidR="00C66528" w:rsidRPr="0000352C">
              <w:rPr>
                <w:noProof/>
                <w:lang w:bidi="es-ES"/>
              </w:rPr>
              <w:t xml:space="preserve"> </w:t>
            </w:r>
          </w:p>
          <w:p w14:paraId="77DACF3F" w14:textId="60EC227C" w:rsidR="00A81248" w:rsidRPr="0000352C" w:rsidRDefault="00A81248" w:rsidP="00A81248">
            <w:pPr>
              <w:pStyle w:val="Ttulo2"/>
              <w:rPr>
                <w:noProof/>
              </w:rPr>
            </w:pPr>
          </w:p>
        </w:tc>
      </w:tr>
    </w:tbl>
    <w:p w14:paraId="5DBF568D" w14:textId="77777777" w:rsidR="000C4ED1" w:rsidRPr="0000352C" w:rsidRDefault="000C4ED1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9218"/>
        <w:gridCol w:w="606"/>
        <w:gridCol w:w="421"/>
      </w:tblGrid>
      <w:tr w:rsidR="001205A1" w:rsidRPr="0000352C" w14:paraId="0A0D0341" w14:textId="77777777" w:rsidTr="002D30C5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1068347F" w14:textId="77777777" w:rsidR="00A81248" w:rsidRPr="002D30C5" w:rsidRDefault="00A81248">
            <w:pPr>
              <w:rPr>
                <w:b/>
                <w:bCs/>
                <w:noProof/>
              </w:rPr>
            </w:pPr>
          </w:p>
        </w:tc>
        <w:tc>
          <w:tcPr>
            <w:tcW w:w="9218" w:type="dxa"/>
            <w:shd w:val="clear" w:color="auto" w:fill="EDF0F4" w:themeFill="accent3"/>
          </w:tcPr>
          <w:p w14:paraId="08E6D2F2" w14:textId="77777777" w:rsidR="00A81248" w:rsidRPr="002D30C5" w:rsidRDefault="00A81248">
            <w:pPr>
              <w:rPr>
                <w:rFonts w:asciiTheme="minorHAnsi" w:hAnsiTheme="minorHAnsi"/>
                <w:b/>
                <w:bCs/>
                <w:noProof/>
              </w:rPr>
            </w:pPr>
          </w:p>
          <w:sdt>
            <w:sdtPr>
              <w:rPr>
                <w:rFonts w:asciiTheme="minorHAnsi" w:hAnsiTheme="minorHAnsi"/>
                <w:b/>
                <w:bCs/>
                <w:lang w:val="es-ES"/>
              </w:rPr>
              <w:id w:val="-591015641"/>
              <w:docPartObj>
                <w:docPartGallery w:val="Table of Contents"/>
                <w:docPartUnique/>
              </w:docPartObj>
            </w:sdtPr>
            <w:sdtEndPr>
              <w:rPr>
                <w:rFonts w:eastAsia="Times New Roman" w:cs="Times New Roman"/>
                <w:color w:val="auto"/>
                <w:sz w:val="24"/>
                <w:szCs w:val="24"/>
              </w:rPr>
            </w:sdtEndPr>
            <w:sdtContent>
              <w:p w14:paraId="3736DCE1" w14:textId="77777777" w:rsidR="002B7510" w:rsidRDefault="002B7510">
                <w:pPr>
                  <w:pStyle w:val="TtuloTDC"/>
                  <w:rPr>
                    <w:rFonts w:asciiTheme="minorHAnsi" w:hAnsiTheme="minorHAnsi"/>
                    <w:b/>
                    <w:bCs/>
                    <w:lang w:val="es-ES"/>
                  </w:rPr>
                </w:pPr>
              </w:p>
              <w:p w14:paraId="639C623A" w14:textId="77777777" w:rsidR="002B7510" w:rsidRDefault="002B7510">
                <w:pPr>
                  <w:pStyle w:val="TtuloTDC"/>
                  <w:rPr>
                    <w:rFonts w:asciiTheme="minorHAnsi" w:hAnsiTheme="minorHAnsi"/>
                    <w:b/>
                    <w:bCs/>
                    <w:lang w:val="es-ES"/>
                  </w:rPr>
                </w:pPr>
              </w:p>
              <w:p w14:paraId="4D8F18B2" w14:textId="4EC4812C" w:rsidR="003E6DE8" w:rsidRPr="002D30C5" w:rsidRDefault="003E6DE8">
                <w:pPr>
                  <w:pStyle w:val="TtuloTDC"/>
                  <w:rPr>
                    <w:rFonts w:asciiTheme="minorHAnsi" w:hAnsiTheme="minorHAnsi"/>
                    <w:b/>
                    <w:bCs/>
                  </w:rPr>
                </w:pPr>
                <w:r w:rsidRPr="002D30C5">
                  <w:rPr>
                    <w:rFonts w:asciiTheme="minorHAnsi" w:hAnsiTheme="minorHAnsi"/>
                    <w:b/>
                    <w:bCs/>
                    <w:lang w:val="es-ES"/>
                  </w:rPr>
                  <w:t>INDICE</w:t>
                </w:r>
              </w:p>
              <w:p w14:paraId="2B5B391D" w14:textId="77777777" w:rsidR="003E6DE8" w:rsidRPr="002D30C5" w:rsidRDefault="003E6DE8">
                <w:pPr>
                  <w:pStyle w:val="TDC1"/>
                  <w:rPr>
                    <w:b/>
                    <w:bCs/>
                  </w:rPr>
                </w:pPr>
              </w:p>
              <w:p w14:paraId="05B33285" w14:textId="607F3DBD" w:rsidR="003E6DE8" w:rsidRPr="002D30C5" w:rsidRDefault="003E6DE8">
                <w:pPr>
                  <w:pStyle w:val="TDC1"/>
                  <w:rPr>
                    <w:b/>
                    <w:bCs/>
                  </w:rPr>
                </w:pPr>
                <w:r w:rsidRPr="002D30C5">
                  <w:rPr>
                    <w:b/>
                    <w:bCs/>
                  </w:rPr>
                  <w:t>INTRODUCCION</w:t>
                </w:r>
                <w:r w:rsidRPr="002D30C5">
                  <w:rPr>
                    <w:b/>
                    <w:bCs/>
                  </w:rPr>
                  <w:ptab w:relativeTo="margin" w:alignment="right" w:leader="dot"/>
                </w:r>
                <w:r w:rsidR="002D30C5" w:rsidRPr="002D30C5">
                  <w:rPr>
                    <w:b/>
                    <w:bCs/>
                  </w:rPr>
                  <w:t>3</w:t>
                </w:r>
              </w:p>
              <w:p w14:paraId="62B7E2E3" w14:textId="77777777" w:rsidR="002D30C5" w:rsidRPr="002D30C5" w:rsidRDefault="002D30C5" w:rsidP="003E6DE8">
                <w:pPr>
                  <w:pStyle w:val="TDC2"/>
                  <w:ind w:left="0"/>
                  <w:rPr>
                    <w:b/>
                    <w:bCs/>
                  </w:rPr>
                </w:pPr>
              </w:p>
              <w:p w14:paraId="46A5C13A" w14:textId="4DEB9165" w:rsidR="003E6DE8" w:rsidRPr="002D30C5" w:rsidRDefault="003E6DE8" w:rsidP="003E6DE8">
                <w:pPr>
                  <w:pStyle w:val="TDC2"/>
                  <w:ind w:left="0"/>
                  <w:rPr>
                    <w:b/>
                    <w:bCs/>
                  </w:rPr>
                </w:pPr>
                <w:r w:rsidRPr="002D30C5">
                  <w:rPr>
                    <w:b/>
                    <w:bCs/>
                  </w:rPr>
                  <w:t>SITUACION PROBLEMATICA</w:t>
                </w:r>
                <w:r w:rsidRPr="002D30C5">
                  <w:rPr>
                    <w:b/>
                    <w:bCs/>
                  </w:rPr>
                  <w:ptab w:relativeTo="margin" w:alignment="right" w:leader="dot"/>
                </w:r>
                <w:r w:rsidR="002D30C5" w:rsidRPr="002D30C5">
                  <w:rPr>
                    <w:b/>
                    <w:bCs/>
                  </w:rPr>
                  <w:t>3</w:t>
                </w:r>
              </w:p>
              <w:p w14:paraId="556F95ED" w14:textId="77777777" w:rsidR="002D30C5" w:rsidRPr="002D30C5" w:rsidRDefault="002D30C5" w:rsidP="003E6DE8">
                <w:pPr>
                  <w:pStyle w:val="TDC3"/>
                  <w:ind w:left="0"/>
                  <w:rPr>
                    <w:b/>
                    <w:bCs/>
                  </w:rPr>
                </w:pPr>
              </w:p>
              <w:p w14:paraId="5FF2AEA7" w14:textId="62091FD6" w:rsidR="003E6DE8" w:rsidRPr="002D30C5" w:rsidRDefault="003E6DE8" w:rsidP="003E6DE8">
                <w:pPr>
                  <w:pStyle w:val="TDC3"/>
                  <w:ind w:left="0"/>
                  <w:rPr>
                    <w:b/>
                    <w:bCs/>
                  </w:rPr>
                </w:pPr>
                <w:r w:rsidRPr="002D30C5">
                  <w:rPr>
                    <w:b/>
                    <w:bCs/>
                  </w:rPr>
                  <w:t>DIAGRAMA DE ENTIDAD RELACION</w:t>
                </w:r>
                <w:r w:rsidRPr="002D30C5">
                  <w:rPr>
                    <w:b/>
                    <w:bCs/>
                  </w:rPr>
                  <w:ptab w:relativeTo="margin" w:alignment="right" w:leader="dot"/>
                </w:r>
                <w:r w:rsidR="002D30C5" w:rsidRPr="002D30C5">
                  <w:rPr>
                    <w:b/>
                    <w:bCs/>
                  </w:rPr>
                  <w:t>3</w:t>
                </w:r>
              </w:p>
              <w:p w14:paraId="4A476DB2" w14:textId="77777777" w:rsidR="002D30C5" w:rsidRPr="002D30C5" w:rsidRDefault="002D30C5">
                <w:pPr>
                  <w:pStyle w:val="TDC1"/>
                  <w:rPr>
                    <w:b/>
                    <w:bCs/>
                  </w:rPr>
                </w:pPr>
              </w:p>
              <w:p w14:paraId="7C231BAC" w14:textId="7A1BE43B" w:rsidR="003E6DE8" w:rsidRPr="002D30C5" w:rsidRDefault="003E6DE8">
                <w:pPr>
                  <w:pStyle w:val="TDC1"/>
                  <w:rPr>
                    <w:b/>
                    <w:bCs/>
                  </w:rPr>
                </w:pPr>
                <w:r w:rsidRPr="002D30C5">
                  <w:rPr>
                    <w:b/>
                    <w:bCs/>
                  </w:rPr>
                  <w:t>TABLAS</w:t>
                </w:r>
                <w:r w:rsidRPr="002D30C5">
                  <w:rPr>
                    <w:b/>
                    <w:bCs/>
                  </w:rPr>
                  <w:ptab w:relativeTo="margin" w:alignment="right" w:leader="dot"/>
                </w:r>
                <w:r w:rsidR="002D30C5" w:rsidRPr="002D30C5">
                  <w:rPr>
                    <w:b/>
                    <w:bCs/>
                  </w:rPr>
                  <w:t>4 - 5</w:t>
                </w:r>
              </w:p>
              <w:p w14:paraId="370D081D" w14:textId="77777777" w:rsidR="002D30C5" w:rsidRPr="002D30C5" w:rsidRDefault="002D30C5" w:rsidP="003E6DE8">
                <w:pPr>
                  <w:pStyle w:val="TDC2"/>
                  <w:ind w:left="0"/>
                  <w:rPr>
                    <w:b/>
                    <w:bCs/>
                  </w:rPr>
                </w:pPr>
              </w:p>
              <w:p w14:paraId="69E9A1F9" w14:textId="1E193851" w:rsidR="003E6DE8" w:rsidRPr="002D30C5" w:rsidRDefault="003E6DE8" w:rsidP="003E6DE8">
                <w:pPr>
                  <w:pStyle w:val="TDC2"/>
                  <w:ind w:left="0"/>
                  <w:rPr>
                    <w:b/>
                    <w:bCs/>
                  </w:rPr>
                </w:pPr>
                <w:r w:rsidRPr="002D30C5">
                  <w:rPr>
                    <w:b/>
                    <w:bCs/>
                  </w:rPr>
                  <w:t>VISTAS</w:t>
                </w:r>
                <w:r w:rsidRPr="002D30C5">
                  <w:rPr>
                    <w:b/>
                    <w:bCs/>
                  </w:rPr>
                  <w:ptab w:relativeTo="margin" w:alignment="right" w:leader="dot"/>
                </w:r>
                <w:r w:rsidR="002D30C5" w:rsidRPr="002D30C5">
                  <w:rPr>
                    <w:b/>
                    <w:bCs/>
                  </w:rPr>
                  <w:t>6</w:t>
                </w:r>
              </w:p>
              <w:p w14:paraId="4CCD135A" w14:textId="77777777" w:rsidR="002D30C5" w:rsidRPr="002D30C5" w:rsidRDefault="002D30C5" w:rsidP="003E6DE8">
                <w:pPr>
                  <w:pStyle w:val="TDC3"/>
                  <w:ind w:left="0"/>
                  <w:rPr>
                    <w:b/>
                    <w:bCs/>
                  </w:rPr>
                </w:pPr>
              </w:p>
              <w:p w14:paraId="7A583362" w14:textId="09FD12F6" w:rsidR="003E6DE8" w:rsidRPr="002D30C5" w:rsidRDefault="003E6DE8" w:rsidP="003E6DE8">
                <w:pPr>
                  <w:pStyle w:val="TDC3"/>
                  <w:ind w:left="0"/>
                  <w:rPr>
                    <w:b/>
                    <w:bCs/>
                    <w:lang w:val="es-ES"/>
                  </w:rPr>
                </w:pPr>
                <w:r w:rsidRPr="002D30C5">
                  <w:rPr>
                    <w:b/>
                    <w:bCs/>
                  </w:rPr>
                  <w:t>FUNCIONES</w:t>
                </w:r>
                <w:r w:rsidRPr="002D30C5">
                  <w:rPr>
                    <w:b/>
                    <w:bCs/>
                  </w:rPr>
                  <w:ptab w:relativeTo="margin" w:alignment="right" w:leader="dot"/>
                </w:r>
                <w:r w:rsidRPr="002D30C5">
                  <w:rPr>
                    <w:b/>
                    <w:bCs/>
                    <w:lang w:val="es-ES"/>
                  </w:rPr>
                  <w:t>6</w:t>
                </w:r>
              </w:p>
              <w:p w14:paraId="3B56BB67" w14:textId="379517C6" w:rsidR="002D30C5" w:rsidRPr="002D30C5" w:rsidRDefault="002D30C5" w:rsidP="002D30C5">
                <w:pPr>
                  <w:tabs>
                    <w:tab w:val="left" w:pos="6553"/>
                  </w:tabs>
                  <w:rPr>
                    <w:rFonts w:asciiTheme="minorHAnsi" w:hAnsiTheme="minorHAnsi"/>
                    <w:b/>
                    <w:bCs/>
                  </w:rPr>
                </w:pPr>
                <w:r w:rsidRPr="002D30C5">
                  <w:rPr>
                    <w:rFonts w:asciiTheme="minorHAnsi" w:hAnsiTheme="minorHAnsi"/>
                    <w:b/>
                    <w:bCs/>
                  </w:rPr>
                  <w:tab/>
                  <w:t xml:space="preserve"> </w:t>
                </w:r>
              </w:p>
              <w:p w14:paraId="3041973C" w14:textId="77777777" w:rsidR="002D30C5" w:rsidRDefault="002D30C5" w:rsidP="003E6DE8">
                <w:pPr>
                  <w:rPr>
                    <w:rFonts w:asciiTheme="minorHAnsi" w:hAnsiTheme="minorHAnsi"/>
                    <w:b/>
                    <w:bCs/>
                  </w:rPr>
                </w:pPr>
                <w:r w:rsidRPr="002D30C5">
                  <w:rPr>
                    <w:rFonts w:asciiTheme="minorHAnsi" w:hAnsiTheme="minorHAnsi"/>
                    <w:b/>
                    <w:bCs/>
                  </w:rPr>
                  <w:t>PROCEDIMIENTOS</w:t>
                </w:r>
                <w:r w:rsidR="003E6DE8" w:rsidRPr="002D30C5">
                  <w:rPr>
                    <w:rFonts w:asciiTheme="minorHAnsi" w:hAnsiTheme="minorHAnsi"/>
                    <w:b/>
                    <w:bCs/>
                  </w:rPr>
                  <w:ptab w:relativeTo="margin" w:alignment="right" w:leader="dot"/>
                </w:r>
                <w:r w:rsidRPr="002D30C5">
                  <w:rPr>
                    <w:rFonts w:asciiTheme="minorHAnsi" w:hAnsiTheme="minorHAnsi"/>
                    <w:b/>
                    <w:bCs/>
                  </w:rPr>
                  <w:t>7</w:t>
                </w:r>
              </w:p>
              <w:p w14:paraId="28DF0A0D" w14:textId="77777777" w:rsidR="002D30C5" w:rsidRDefault="002D30C5" w:rsidP="003E6DE8">
                <w:pPr>
                  <w:rPr>
                    <w:rFonts w:asciiTheme="minorHAnsi" w:hAnsiTheme="minorHAnsi"/>
                    <w:b/>
                    <w:bCs/>
                  </w:rPr>
                </w:pPr>
              </w:p>
              <w:p w14:paraId="3A399512" w14:textId="017144D5" w:rsidR="002D30C5" w:rsidRPr="002D30C5" w:rsidRDefault="002B7510" w:rsidP="002D30C5">
                <w:pPr>
                  <w:pStyle w:val="TDC1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TRIGGERS</w:t>
                </w:r>
                <w:r w:rsidR="002D30C5" w:rsidRPr="002D30C5">
                  <w:rPr>
                    <w:b/>
                    <w:bCs/>
                  </w:rPr>
                  <w:ptab w:relativeTo="margin" w:alignment="right" w:leader="dot"/>
                </w:r>
                <w:r>
                  <w:rPr>
                    <w:b/>
                    <w:bCs/>
                  </w:rPr>
                  <w:t>7</w:t>
                </w:r>
              </w:p>
              <w:p w14:paraId="78B0A6A3" w14:textId="77777777" w:rsidR="002D30C5" w:rsidRDefault="002D30C5" w:rsidP="003E6DE8">
                <w:pPr>
                  <w:rPr>
                    <w:rFonts w:asciiTheme="minorHAnsi" w:hAnsiTheme="minorHAnsi"/>
                    <w:b/>
                    <w:bCs/>
                  </w:rPr>
                </w:pPr>
              </w:p>
              <w:p w14:paraId="4E18B505" w14:textId="6743E93A" w:rsidR="002D30C5" w:rsidRPr="002D30C5" w:rsidRDefault="002B7510" w:rsidP="002D30C5">
                <w:pPr>
                  <w:pStyle w:val="TDC1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HERRAMIENTAS IMPLEMENTADAS</w:t>
                </w:r>
                <w:r w:rsidR="002D30C5" w:rsidRPr="002D30C5">
                  <w:rPr>
                    <w:b/>
                    <w:bCs/>
                  </w:rPr>
                  <w:ptab w:relativeTo="margin" w:alignment="right" w:leader="dot"/>
                </w:r>
                <w:r>
                  <w:rPr>
                    <w:b/>
                    <w:bCs/>
                  </w:rPr>
                  <w:t>7</w:t>
                </w:r>
              </w:p>
              <w:p w14:paraId="0A358B73" w14:textId="77777777" w:rsidR="002D30C5" w:rsidRDefault="002D30C5" w:rsidP="003E6DE8">
                <w:pPr>
                  <w:rPr>
                    <w:rFonts w:asciiTheme="minorHAnsi" w:hAnsiTheme="minorHAnsi"/>
                    <w:b/>
                    <w:bCs/>
                  </w:rPr>
                </w:pPr>
              </w:p>
              <w:p w14:paraId="29558B8D" w14:textId="77777777" w:rsidR="002D30C5" w:rsidRDefault="002D30C5" w:rsidP="003E6DE8">
                <w:pPr>
                  <w:rPr>
                    <w:rFonts w:asciiTheme="minorHAnsi" w:hAnsiTheme="minorHAnsi"/>
                    <w:b/>
                    <w:bCs/>
                  </w:rPr>
                </w:pPr>
              </w:p>
              <w:p w14:paraId="50368338" w14:textId="77777777" w:rsidR="002D30C5" w:rsidRDefault="002D30C5" w:rsidP="003E6DE8">
                <w:pPr>
                  <w:rPr>
                    <w:rFonts w:asciiTheme="minorHAnsi" w:hAnsiTheme="minorHAnsi"/>
                    <w:b/>
                    <w:bCs/>
                  </w:rPr>
                </w:pPr>
              </w:p>
              <w:p w14:paraId="119CC591" w14:textId="77777777" w:rsidR="002D30C5" w:rsidRDefault="002D30C5" w:rsidP="003E6DE8">
                <w:pPr>
                  <w:rPr>
                    <w:rFonts w:asciiTheme="minorHAnsi" w:hAnsiTheme="minorHAnsi"/>
                    <w:b/>
                    <w:bCs/>
                  </w:rPr>
                </w:pPr>
              </w:p>
              <w:p w14:paraId="42F7BD7A" w14:textId="0F916CD7" w:rsidR="003E6DE8" w:rsidRPr="002D30C5" w:rsidRDefault="003E6DE8" w:rsidP="003E6DE8">
                <w:pPr>
                  <w:rPr>
                    <w:rFonts w:asciiTheme="minorHAnsi" w:hAnsiTheme="minorHAnsi"/>
                    <w:b/>
                    <w:bCs/>
                    <w:lang w:val="es-ES"/>
                  </w:rPr>
                </w:pPr>
              </w:p>
            </w:sdtContent>
          </w:sdt>
          <w:p w14:paraId="21229B21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469FF3E2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408CBE04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48833BFC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547C599F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74EB8F0F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1AEEB2A4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2D56537E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69483790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19AF06E1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3F3F9004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75CEB433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63FF8FFE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6EF07766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123D90C4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6D2925BC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44677E41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69223E0C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35202AC1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79297E70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6954F17D" w14:textId="77777777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  <w:p w14:paraId="08B29460" w14:textId="202DD78C" w:rsidR="003E6DE8" w:rsidRPr="002D30C5" w:rsidRDefault="003E6DE8">
            <w:pPr>
              <w:rPr>
                <w:rFonts w:asciiTheme="minorHAnsi" w:hAnsiTheme="minorHAnsi"/>
                <w:b/>
                <w:bCs/>
                <w:noProof/>
              </w:rPr>
            </w:pPr>
          </w:p>
        </w:tc>
        <w:tc>
          <w:tcPr>
            <w:tcW w:w="606" w:type="dxa"/>
            <w:shd w:val="clear" w:color="auto" w:fill="EDF0F4" w:themeFill="accent3"/>
          </w:tcPr>
          <w:p w14:paraId="45F2EF1B" w14:textId="09C4CB6B" w:rsidR="00A81248" w:rsidRPr="002D30C5" w:rsidRDefault="00C55CC7">
            <w:pPr>
              <w:rPr>
                <w:rFonts w:asciiTheme="minorHAnsi" w:hAnsiTheme="minorHAnsi"/>
                <w:noProof/>
              </w:rPr>
            </w:pPr>
            <w:r w:rsidRPr="002D30C5">
              <w:rPr>
                <w:rFonts w:asciiTheme="minorHAnsi" w:hAnsiTheme="minorHAnsi"/>
                <w:noProof/>
              </w:rPr>
              <w:lastRenderedPageBreak/>
              <w:t xml:space="preserve"> </w:t>
            </w:r>
          </w:p>
        </w:tc>
        <w:tc>
          <w:tcPr>
            <w:tcW w:w="421" w:type="dxa"/>
            <w:shd w:val="clear" w:color="auto" w:fill="EDF0F4" w:themeFill="accent3"/>
          </w:tcPr>
          <w:p w14:paraId="13CBBC8C" w14:textId="77777777" w:rsidR="00A81248" w:rsidRPr="0000352C" w:rsidRDefault="00A81248">
            <w:pPr>
              <w:rPr>
                <w:noProof/>
              </w:rPr>
            </w:pPr>
          </w:p>
        </w:tc>
      </w:tr>
      <w:tr w:rsidR="001205A1" w:rsidRPr="0000352C" w14:paraId="78819686" w14:textId="77777777" w:rsidTr="002E3745">
        <w:tblPrEx>
          <w:tblCellMar>
            <w:left w:w="70" w:type="dxa"/>
            <w:right w:w="70" w:type="dxa"/>
          </w:tblCellMar>
        </w:tblPrEx>
        <w:trPr>
          <w:trHeight w:val="4522"/>
        </w:trPr>
        <w:tc>
          <w:tcPr>
            <w:tcW w:w="421" w:type="dxa"/>
            <w:shd w:val="clear" w:color="auto" w:fill="EDF0F4" w:themeFill="accent3"/>
          </w:tcPr>
          <w:p w14:paraId="0E31E79E" w14:textId="77777777" w:rsidR="001205A1" w:rsidRDefault="001205A1">
            <w:pPr>
              <w:rPr>
                <w:noProof/>
              </w:rPr>
            </w:pPr>
          </w:p>
          <w:p w14:paraId="3538ECB6" w14:textId="77777777" w:rsidR="008D5268" w:rsidRDefault="008D5268">
            <w:pPr>
              <w:rPr>
                <w:noProof/>
              </w:rPr>
            </w:pPr>
          </w:p>
          <w:p w14:paraId="4D10686E" w14:textId="77777777" w:rsidR="008D5268" w:rsidRDefault="008D5268">
            <w:pPr>
              <w:rPr>
                <w:noProof/>
              </w:rPr>
            </w:pPr>
          </w:p>
          <w:p w14:paraId="30429787" w14:textId="77777777" w:rsidR="008D5268" w:rsidRPr="0000352C" w:rsidRDefault="008D5268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05BBD164" w14:textId="5109730C" w:rsidR="001205A1" w:rsidRPr="0000352C" w:rsidRDefault="00A828C7" w:rsidP="001205A1">
            <w:pPr>
              <w:pStyle w:val="Ttulo3"/>
              <w:rPr>
                <w:noProof/>
              </w:rPr>
            </w:pPr>
            <w:r>
              <w:rPr>
                <w:noProof/>
              </w:rPr>
              <w:t>INTRODUCCION</w:t>
            </w:r>
          </w:p>
          <w:p w14:paraId="115C976A" w14:textId="77777777" w:rsidR="001205A1" w:rsidRPr="0000352C" w:rsidRDefault="001205A1" w:rsidP="001205A1">
            <w:pPr>
              <w:pStyle w:val="Ttulo4"/>
              <w:rPr>
                <w:noProof/>
              </w:rPr>
            </w:pPr>
          </w:p>
          <w:p w14:paraId="3E187139" w14:textId="77777777" w:rsidR="001205A1" w:rsidRDefault="00A828C7" w:rsidP="001205A1">
            <w:pPr>
              <w:pStyle w:val="Ttulo4"/>
              <w:rPr>
                <w:i w:val="0"/>
                <w:iCs w:val="0"/>
                <w:noProof/>
              </w:rPr>
            </w:pPr>
            <w:r w:rsidRPr="00A828C7">
              <w:rPr>
                <w:i w:val="0"/>
                <w:iCs w:val="0"/>
                <w:noProof/>
              </w:rPr>
              <w:t>Se trata de una base de datos acerca de equipos de basquet de la NBA donde se podrá identificar como estan compuestos los planteles con sus respectivas estadísticas y los campeonatos en los que participaron , como así tambien quienes son los sponsors que auspician a cada equipo otorgando determinados productos que será utilizada por fanáticos de la NBA</w:t>
            </w:r>
          </w:p>
          <w:p w14:paraId="661213EE" w14:textId="77777777" w:rsidR="00753560" w:rsidRPr="00753560" w:rsidRDefault="00753560" w:rsidP="00753560"/>
          <w:p w14:paraId="30CB5DEA" w14:textId="578D1793" w:rsidR="00A828C7" w:rsidRPr="00A828C7" w:rsidRDefault="00A828C7" w:rsidP="00A828C7">
            <w:pPr>
              <w:pStyle w:val="Ttulo3"/>
              <w:rPr>
                <w:noProof/>
                <w:sz w:val="32"/>
                <w:szCs w:val="22"/>
              </w:rPr>
            </w:pPr>
            <w:r w:rsidRPr="00A828C7">
              <w:rPr>
                <w:noProof/>
                <w:sz w:val="32"/>
                <w:szCs w:val="22"/>
              </w:rPr>
              <w:t>SITUACION PROBLEMATICA</w:t>
            </w:r>
          </w:p>
          <w:p w14:paraId="29DF9C2F" w14:textId="77777777" w:rsidR="00A828C7" w:rsidRDefault="00A828C7" w:rsidP="00A828C7"/>
          <w:p w14:paraId="7067C960" w14:textId="0BC44EAF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A828C7">
              <w:rPr>
                <w:rFonts w:eastAsiaTheme="majorEastAsia" w:cstheme="majorBidi"/>
                <w:noProof/>
                <w:color w:val="000000" w:themeColor="text1"/>
                <w:sz w:val="30"/>
              </w:rPr>
              <w:t>El gran volumen de datos de estadísticas por cada jugador generó la necesidad de organizar la información por equipo a fines de facilitar de manera mas atractiva la informacion a los consumidores de la misma.</w:t>
            </w:r>
          </w:p>
          <w:p w14:paraId="258E8794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3E0C942F" w14:textId="77777777" w:rsidR="006125F8" w:rsidRDefault="006125F8" w:rsidP="006125F8">
            <w:pPr>
              <w:pStyle w:val="Ttulo3"/>
              <w:rPr>
                <w:noProof/>
                <w:sz w:val="32"/>
                <w:szCs w:val="22"/>
              </w:rPr>
            </w:pPr>
            <w:r>
              <w:rPr>
                <w:noProof/>
                <w:sz w:val="32"/>
                <w:szCs w:val="22"/>
              </w:rPr>
              <w:t>DIAGRAMA ENTIDAD RELACION</w:t>
            </w:r>
          </w:p>
          <w:p w14:paraId="542C163F" w14:textId="77777777" w:rsidR="006125F8" w:rsidRDefault="006125F8" w:rsidP="006125F8">
            <w:pPr>
              <w:pStyle w:val="Ttulo3"/>
              <w:rPr>
                <w:noProof/>
                <w:sz w:val="32"/>
                <w:szCs w:val="22"/>
              </w:rPr>
            </w:pPr>
          </w:p>
          <w:p w14:paraId="336E5ECD" w14:textId="45D35FDC" w:rsidR="006125F8" w:rsidRPr="00A828C7" w:rsidRDefault="006125F8" w:rsidP="006125F8">
            <w:pPr>
              <w:pStyle w:val="Ttulo3"/>
              <w:rPr>
                <w:noProof/>
                <w:sz w:val="32"/>
                <w:szCs w:val="22"/>
              </w:rPr>
            </w:pPr>
            <w:r>
              <w:rPr>
                <w:noProof/>
                <w:sz w:val="32"/>
                <w:szCs w:val="22"/>
              </w:rPr>
              <w:t xml:space="preserve">             </w:t>
            </w:r>
            <w:r>
              <w:rPr>
                <w:noProof/>
                <w:sz w:val="3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4790AE3" wp14:editId="34F6FC9A">
                  <wp:simplePos x="0" y="0"/>
                  <wp:positionH relativeFrom="column">
                    <wp:posOffset>877570</wp:posOffset>
                  </wp:positionH>
                  <wp:positionV relativeFrom="paragraph">
                    <wp:posOffset>-635</wp:posOffset>
                  </wp:positionV>
                  <wp:extent cx="4357370" cy="4349750"/>
                  <wp:effectExtent l="0" t="0" r="5080" b="0"/>
                  <wp:wrapThrough wrapText="bothSides">
                    <wp:wrapPolygon edited="0">
                      <wp:start x="0" y="0"/>
                      <wp:lineTo x="0" y="21474"/>
                      <wp:lineTo x="21531" y="21474"/>
                      <wp:lineTo x="21531" y="0"/>
                      <wp:lineTo x="0" y="0"/>
                    </wp:wrapPolygon>
                  </wp:wrapThrough>
                  <wp:docPr id="273350862" name="Imagen 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350862" name="Imagen 5" descr="Diagrama&#10;&#10;El contenido generado por IA puede ser incorrecto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370" cy="434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270E8F" w14:textId="5B5DAACD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5391A4B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7F308364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A1B7C6E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9E8B14E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8E52A80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C12D84B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E45414B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7056ACA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9B64F8D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6A1DB91F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6F6EFAA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F1B543E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6A0099A3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5F4EFB3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207151D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7492E3B6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65503C7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972511F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1CA2434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441C470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E9C4409" w14:textId="77777777" w:rsidR="00753560" w:rsidRDefault="00753560" w:rsidP="00753560">
            <w:pPr>
              <w:pStyle w:val="Ttulo3"/>
              <w:rPr>
                <w:noProof/>
                <w:sz w:val="32"/>
                <w:szCs w:val="22"/>
              </w:rPr>
            </w:pPr>
          </w:p>
          <w:p w14:paraId="0D10521C" w14:textId="248809E0" w:rsidR="00753560" w:rsidRDefault="00753560" w:rsidP="00753560">
            <w:pPr>
              <w:pStyle w:val="Ttulo3"/>
              <w:rPr>
                <w:noProof/>
                <w:sz w:val="32"/>
                <w:szCs w:val="22"/>
              </w:rPr>
            </w:pPr>
            <w:r>
              <w:rPr>
                <w:noProof/>
                <w:sz w:val="32"/>
                <w:szCs w:val="22"/>
              </w:rPr>
              <w:t>TABLAS</w:t>
            </w:r>
          </w:p>
          <w:p w14:paraId="462AC527" w14:textId="77777777" w:rsidR="00753560" w:rsidRDefault="00753560" w:rsidP="00753560"/>
          <w:p w14:paraId="71DA3FDB" w14:textId="77777777" w:rsidR="00753560" w:rsidRPr="00753560" w:rsidRDefault="00753560" w:rsidP="00753560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noProof/>
                <w:color w:val="000000" w:themeColor="text1"/>
                <w:sz w:val="30"/>
              </w:rPr>
              <w:t>A continuación se detallan todas las tablas incluidas en el proyecto con su respectivo nombre de campo, descripción y tipo de dato utilizado</w:t>
            </w:r>
          </w:p>
          <w:p w14:paraId="3C2B2303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26E8243" w14:textId="77777777" w:rsidR="0074161D" w:rsidRDefault="0074161D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1F74373C" w14:textId="538F414F" w:rsidR="00753560" w:rsidRDefault="00753560" w:rsidP="00753560">
            <w:pPr>
              <w:pStyle w:val="Ttulo3"/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</w:pPr>
            <w:r w:rsidRPr="002E3745">
              <w:rPr>
                <w:rFonts w:ascii="Times New Roman" w:hAnsi="Times New Roman"/>
                <w:bCs/>
                <w:noProof/>
                <w:color w:val="000000" w:themeColor="text1"/>
                <w:sz w:val="30"/>
                <w:u w:val="single"/>
              </w:rPr>
              <w:t>Tabla</w:t>
            </w:r>
            <w:r w:rsidRPr="00753560">
              <w:rPr>
                <w:rFonts w:ascii="Times New Roman" w:hAnsi="Times New Roman"/>
                <w:bCs/>
                <w:noProof/>
                <w:color w:val="000000" w:themeColor="text1"/>
                <w:sz w:val="30"/>
              </w:rPr>
              <w:t xml:space="preserve">: </w:t>
            </w:r>
            <w:r w:rsidRPr="00753560"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  <w:t>Equipo</w:t>
            </w:r>
          </w:p>
          <w:p w14:paraId="78E62305" w14:textId="77777777" w:rsidR="00753560" w:rsidRDefault="00753560" w:rsidP="00753560"/>
          <w:p w14:paraId="69B33C65" w14:textId="59B9549D" w:rsidR="00753560" w:rsidRPr="00753560" w:rsidRDefault="00753560" w:rsidP="00753560">
            <w:pP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753560">
              <w:rPr>
                <w:rFonts w:eastAsiaTheme="majorEastAsia" w:cstheme="majorBidi"/>
                <w:noProof/>
                <w:color w:val="000000" w:themeColor="text1"/>
                <w:sz w:val="30"/>
              </w:rPr>
              <w:t>Muestra información de cada equipo participante</w:t>
            </w:r>
          </w:p>
          <w:p w14:paraId="06785D35" w14:textId="0587126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tbl>
            <w:tblPr>
              <w:tblW w:w="956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6181"/>
              <w:gridCol w:w="2005"/>
            </w:tblGrid>
            <w:tr w:rsidR="002E3745" w14:paraId="73867DF1" w14:textId="77777777" w:rsidTr="0074161D">
              <w:trPr>
                <w:trHeight w:val="523"/>
              </w:trPr>
              <w:tc>
                <w:tcPr>
                  <w:tcW w:w="1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A0D2D" w14:textId="77777777" w:rsidR="002E3745" w:rsidRDefault="002E3745" w:rsidP="002E3745">
                  <w:pP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  <w:t xml:space="preserve">Campo </w:t>
                  </w:r>
                </w:p>
              </w:tc>
              <w:tc>
                <w:tcPr>
                  <w:tcW w:w="61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C8407A" w14:textId="77777777" w:rsidR="002E3745" w:rsidRDefault="002E3745" w:rsidP="002E3745">
                  <w:pP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  <w:tc>
                <w:tcPr>
                  <w:tcW w:w="20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5E6CF3" w14:textId="77777777" w:rsidR="002E3745" w:rsidRDefault="002E3745" w:rsidP="002E3745">
                  <w:pP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  <w:t>Tipo de Dato</w:t>
                  </w:r>
                </w:p>
              </w:tc>
            </w:tr>
            <w:tr w:rsidR="002E3745" w14:paraId="1F7CFD62" w14:textId="77777777" w:rsidTr="0074161D">
              <w:trPr>
                <w:trHeight w:val="523"/>
              </w:trPr>
              <w:tc>
                <w:tcPr>
                  <w:tcW w:w="13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9A7453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proofErr w:type="spellStart"/>
                  <w:r w:rsidRPr="0074161D">
                    <w:rPr>
                      <w:rFonts w:ascii="Aptos Narrow" w:hAnsi="Aptos Narrow"/>
                      <w:color w:val="000000"/>
                    </w:rPr>
                    <w:t>id_team</w:t>
                  </w:r>
                  <w:proofErr w:type="spellEnd"/>
                </w:p>
              </w:tc>
              <w:tc>
                <w:tcPr>
                  <w:tcW w:w="61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6D4BAE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 único que identifica a cada equipo</w:t>
                  </w:r>
                </w:p>
              </w:tc>
              <w:tc>
                <w:tcPr>
                  <w:tcW w:w="2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FCF62D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2E3745" w14:paraId="76B75F4E" w14:textId="77777777" w:rsidTr="0074161D">
              <w:trPr>
                <w:trHeight w:val="523"/>
              </w:trPr>
              <w:tc>
                <w:tcPr>
                  <w:tcW w:w="13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1154B2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name_team</w:t>
                  </w:r>
                </w:p>
              </w:tc>
              <w:tc>
                <w:tcPr>
                  <w:tcW w:w="61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AFE11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Nombre del equipo</w:t>
                  </w:r>
                </w:p>
              </w:tc>
              <w:tc>
                <w:tcPr>
                  <w:tcW w:w="2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19E00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texto</w:t>
                  </w:r>
                </w:p>
              </w:tc>
            </w:tr>
            <w:tr w:rsidR="002E3745" w14:paraId="2675DF2B" w14:textId="77777777" w:rsidTr="0074161D">
              <w:trPr>
                <w:trHeight w:val="523"/>
              </w:trPr>
              <w:tc>
                <w:tcPr>
                  <w:tcW w:w="138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03688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conference</w:t>
                  </w:r>
                </w:p>
              </w:tc>
              <w:tc>
                <w:tcPr>
                  <w:tcW w:w="61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C901B6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 xml:space="preserve">Zona a la que pertenece cada equipo </w:t>
                  </w:r>
                </w:p>
              </w:tc>
              <w:tc>
                <w:tcPr>
                  <w:tcW w:w="20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351CC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texto</w:t>
                  </w:r>
                </w:p>
              </w:tc>
            </w:tr>
          </w:tbl>
          <w:p w14:paraId="55081DAB" w14:textId="196749F2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76DA05B5" w14:textId="77777777" w:rsidR="002E3745" w:rsidRDefault="002E3745" w:rsidP="002E3745">
            <w:pPr>
              <w:pStyle w:val="Ttulo3"/>
              <w:rPr>
                <w:rFonts w:ascii="Times New Roman" w:hAnsi="Times New Roman"/>
                <w:bCs/>
                <w:noProof/>
                <w:color w:val="000000" w:themeColor="text1"/>
                <w:sz w:val="30"/>
                <w:u w:val="single"/>
              </w:rPr>
            </w:pPr>
          </w:p>
          <w:p w14:paraId="73C43548" w14:textId="77777777" w:rsidR="0074161D" w:rsidRPr="0074161D" w:rsidRDefault="0074161D" w:rsidP="0074161D"/>
          <w:p w14:paraId="2379D23D" w14:textId="6DFF512C" w:rsidR="002E3745" w:rsidRDefault="002E3745" w:rsidP="002E3745">
            <w:pPr>
              <w:pStyle w:val="Ttulo3"/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</w:pPr>
            <w:r w:rsidRPr="002E3745">
              <w:rPr>
                <w:rFonts w:ascii="Times New Roman" w:hAnsi="Times New Roman"/>
                <w:bCs/>
                <w:noProof/>
                <w:color w:val="000000" w:themeColor="text1"/>
                <w:sz w:val="30"/>
                <w:u w:val="single"/>
              </w:rPr>
              <w:t>Tabla</w:t>
            </w:r>
            <w:r w:rsidRPr="00753560">
              <w:rPr>
                <w:rFonts w:ascii="Times New Roman" w:hAnsi="Times New Roman"/>
                <w:bCs/>
                <w:noProof/>
                <w:color w:val="000000" w:themeColor="text1"/>
                <w:sz w:val="30"/>
              </w:rPr>
              <w:t xml:space="preserve">: </w:t>
            </w:r>
            <w:r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  <w:t>Jugador</w:t>
            </w:r>
          </w:p>
          <w:p w14:paraId="13832CE1" w14:textId="77777777" w:rsidR="002E3745" w:rsidRDefault="002E3745" w:rsidP="002E3745"/>
          <w:p w14:paraId="2A5D687D" w14:textId="58BA73DA" w:rsidR="002E3745" w:rsidRDefault="002E3745" w:rsidP="002E3745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2E3745">
              <w:rPr>
                <w:rFonts w:eastAsiaTheme="majorEastAsia" w:cstheme="majorBidi"/>
                <w:noProof/>
                <w:color w:val="000000" w:themeColor="text1"/>
                <w:sz w:val="30"/>
              </w:rPr>
              <w:t>Muestra informacion relatica a cada jugador de todos los equipos</w:t>
            </w:r>
          </w:p>
          <w:p w14:paraId="15A79755" w14:textId="77777777" w:rsidR="002E3745" w:rsidRPr="00753560" w:rsidRDefault="002E3745" w:rsidP="002E3745">
            <w:pP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</w:pPr>
          </w:p>
          <w:p w14:paraId="5C7E5874" w14:textId="77777777" w:rsidR="002E3745" w:rsidRDefault="002E3745" w:rsidP="002E3745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tbl>
            <w:tblPr>
              <w:tblpPr w:leftFromText="141" w:rightFromText="141" w:vertAnchor="text" w:horzAnchor="margin" w:tblpY="-277"/>
              <w:tblOverlap w:val="never"/>
              <w:tblW w:w="95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5994"/>
              <w:gridCol w:w="2137"/>
            </w:tblGrid>
            <w:tr w:rsidR="002E3745" w14:paraId="6F78CF6F" w14:textId="77777777" w:rsidTr="0074161D">
              <w:trPr>
                <w:trHeight w:val="383"/>
              </w:trPr>
              <w:tc>
                <w:tcPr>
                  <w:tcW w:w="13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A471C9" w14:textId="77777777" w:rsidR="002E3745" w:rsidRDefault="002E3745" w:rsidP="002E3745">
                  <w:pP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  <w:t xml:space="preserve">Campo </w:t>
                  </w:r>
                </w:p>
              </w:tc>
              <w:tc>
                <w:tcPr>
                  <w:tcW w:w="59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E2E52" w14:textId="77777777" w:rsidR="002E3745" w:rsidRDefault="002E3745" w:rsidP="002E3745">
                  <w:pP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  <w:tc>
                <w:tcPr>
                  <w:tcW w:w="21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33D4D5" w14:textId="77777777" w:rsidR="002E3745" w:rsidRDefault="002E3745" w:rsidP="002E3745">
                  <w:pP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ptos Narrow" w:hAnsi="Aptos Narrow"/>
                      <w:b/>
                      <w:bCs/>
                      <w:color w:val="000000"/>
                      <w:sz w:val="22"/>
                      <w:szCs w:val="22"/>
                    </w:rPr>
                    <w:t>Tipo de Dato</w:t>
                  </w:r>
                </w:p>
              </w:tc>
            </w:tr>
            <w:tr w:rsidR="002E3745" w14:paraId="52525AEF" w14:textId="77777777" w:rsidTr="0074161D">
              <w:trPr>
                <w:trHeight w:val="383"/>
              </w:trPr>
              <w:tc>
                <w:tcPr>
                  <w:tcW w:w="13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BAD049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id_player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536D9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DNI del jugador (sin puntos)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5CA64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2E3745" w14:paraId="04F80045" w14:textId="77777777" w:rsidTr="0074161D">
              <w:trPr>
                <w:trHeight w:val="383"/>
              </w:trPr>
              <w:tc>
                <w:tcPr>
                  <w:tcW w:w="13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7764A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name_player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01CB33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Nombre del jugador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D46F5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texto</w:t>
                  </w:r>
                </w:p>
              </w:tc>
            </w:tr>
            <w:tr w:rsidR="002E3745" w14:paraId="7B44410D" w14:textId="77777777" w:rsidTr="0074161D">
              <w:trPr>
                <w:trHeight w:val="383"/>
              </w:trPr>
              <w:tc>
                <w:tcPr>
                  <w:tcW w:w="13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F13AF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last_name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2F863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Apellido del jugador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FE9AD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texto</w:t>
                  </w:r>
                </w:p>
              </w:tc>
            </w:tr>
            <w:tr w:rsidR="002E3745" w14:paraId="4B4BC251" w14:textId="77777777" w:rsidTr="0074161D">
              <w:trPr>
                <w:trHeight w:val="383"/>
              </w:trPr>
              <w:tc>
                <w:tcPr>
                  <w:tcW w:w="13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07A33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id_team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DCAE59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proofErr w:type="spellStart"/>
                  <w:r w:rsidRPr="0074161D">
                    <w:rPr>
                      <w:rFonts w:ascii="Aptos Narrow" w:hAnsi="Aptos Narrow"/>
                      <w:color w:val="000000"/>
                    </w:rPr>
                    <w:t>Codigo</w:t>
                  </w:r>
                  <w:proofErr w:type="spellEnd"/>
                  <w:r w:rsidRPr="0074161D">
                    <w:rPr>
                      <w:rFonts w:ascii="Aptos Narrow" w:hAnsi="Aptos Narrow"/>
                      <w:color w:val="000000"/>
                    </w:rPr>
                    <w:t xml:space="preserve"> que define de que equipo es el jugador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97288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2E3745" w14:paraId="43B8FB4D" w14:textId="77777777" w:rsidTr="0074161D">
              <w:trPr>
                <w:trHeight w:val="383"/>
              </w:trPr>
              <w:tc>
                <w:tcPr>
                  <w:tcW w:w="13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A8162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position</w:t>
                  </w:r>
                </w:p>
              </w:tc>
              <w:tc>
                <w:tcPr>
                  <w:tcW w:w="59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F24BEA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Posición que ocupa cada jugador</w:t>
                  </w:r>
                </w:p>
              </w:tc>
              <w:tc>
                <w:tcPr>
                  <w:tcW w:w="2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573C82" w14:textId="77777777" w:rsidR="002E3745" w:rsidRPr="0074161D" w:rsidRDefault="002E3745" w:rsidP="002E3745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texto</w:t>
                  </w:r>
                </w:p>
              </w:tc>
            </w:tr>
          </w:tbl>
          <w:p w14:paraId="10FAD3C7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1ADC8EA" w14:textId="22E78D3F" w:rsidR="002E3745" w:rsidRDefault="002E3745" w:rsidP="002E3745">
            <w:pPr>
              <w:pStyle w:val="Ttulo3"/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</w:pPr>
            <w:r w:rsidRPr="002E3745">
              <w:rPr>
                <w:rFonts w:ascii="Times New Roman" w:hAnsi="Times New Roman"/>
                <w:bCs/>
                <w:noProof/>
                <w:color w:val="000000" w:themeColor="text1"/>
                <w:sz w:val="30"/>
                <w:u w:val="single"/>
              </w:rPr>
              <w:t>Tabla</w:t>
            </w:r>
            <w:r w:rsidRPr="00753560">
              <w:rPr>
                <w:rFonts w:ascii="Times New Roman" w:hAnsi="Times New Roman"/>
                <w:bCs/>
                <w:noProof/>
                <w:color w:val="000000" w:themeColor="text1"/>
                <w:sz w:val="30"/>
              </w:rPr>
              <w:t xml:space="preserve">: </w:t>
            </w:r>
            <w:r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  <w:t>Campeonato</w:t>
            </w:r>
          </w:p>
          <w:p w14:paraId="4301958B" w14:textId="77777777" w:rsidR="002E3745" w:rsidRDefault="002E3745" w:rsidP="002E3745"/>
          <w:p w14:paraId="2ED2DBD9" w14:textId="5AA24040" w:rsidR="002E3745" w:rsidRDefault="002E3745" w:rsidP="002E3745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2E3745">
              <w:rPr>
                <w:rFonts w:eastAsiaTheme="majorEastAsia" w:cstheme="majorBidi"/>
                <w:noProof/>
                <w:color w:val="000000" w:themeColor="text1"/>
                <w:sz w:val="30"/>
              </w:rPr>
              <w:t>Contempla todos los campeonatos disputados en la NBA</w:t>
            </w:r>
          </w:p>
          <w:p w14:paraId="44B7EF0A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tbl>
            <w:tblPr>
              <w:tblW w:w="9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59"/>
              <w:gridCol w:w="6074"/>
              <w:gridCol w:w="1971"/>
            </w:tblGrid>
            <w:tr w:rsidR="0074161D" w14:paraId="2655F69D" w14:textId="77777777" w:rsidTr="0074161D">
              <w:trPr>
                <w:trHeight w:val="386"/>
              </w:trPr>
              <w:tc>
                <w:tcPr>
                  <w:tcW w:w="13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01D40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 xml:space="preserve">Campo </w:t>
                  </w:r>
                </w:p>
              </w:tc>
              <w:tc>
                <w:tcPr>
                  <w:tcW w:w="60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EE7CE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>Descripción</w:t>
                  </w:r>
                </w:p>
              </w:tc>
              <w:tc>
                <w:tcPr>
                  <w:tcW w:w="19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FB596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>Tipo de Dato</w:t>
                  </w:r>
                </w:p>
              </w:tc>
            </w:tr>
            <w:tr w:rsidR="0074161D" w14:paraId="3EB7FEF4" w14:textId="77777777" w:rsidTr="0074161D">
              <w:trPr>
                <w:trHeight w:val="386"/>
              </w:trPr>
              <w:tc>
                <w:tcPr>
                  <w:tcW w:w="13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2A493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year_champ</w:t>
                  </w:r>
                </w:p>
              </w:tc>
              <w:tc>
                <w:tcPr>
                  <w:tcW w:w="6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07670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 xml:space="preserve">Año en el que se realiza el campeonato </w:t>
                  </w:r>
                </w:p>
              </w:tc>
              <w:tc>
                <w:tcPr>
                  <w:tcW w:w="1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5C9B21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74161D" w14:paraId="6A348C82" w14:textId="77777777" w:rsidTr="0074161D">
              <w:trPr>
                <w:trHeight w:val="386"/>
              </w:trPr>
              <w:tc>
                <w:tcPr>
                  <w:tcW w:w="13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BCB8CC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winner_id</w:t>
                  </w:r>
                </w:p>
              </w:tc>
              <w:tc>
                <w:tcPr>
                  <w:tcW w:w="6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A41FF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 único que identifica al equipo ganador</w:t>
                  </w:r>
                </w:p>
              </w:tc>
              <w:tc>
                <w:tcPr>
                  <w:tcW w:w="1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2D650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74161D" w14:paraId="4F2F76D5" w14:textId="77777777" w:rsidTr="0074161D">
              <w:trPr>
                <w:trHeight w:val="386"/>
              </w:trPr>
              <w:tc>
                <w:tcPr>
                  <w:tcW w:w="13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FF4212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game</w:t>
                  </w:r>
                </w:p>
              </w:tc>
              <w:tc>
                <w:tcPr>
                  <w:tcW w:w="6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6AD7D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Total de partidos jugados en el campeonato</w:t>
                  </w:r>
                </w:p>
              </w:tc>
              <w:tc>
                <w:tcPr>
                  <w:tcW w:w="1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8A857B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74161D" w14:paraId="73D5CAFD" w14:textId="77777777" w:rsidTr="0074161D">
              <w:trPr>
                <w:trHeight w:val="386"/>
              </w:trPr>
              <w:tc>
                <w:tcPr>
                  <w:tcW w:w="135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EE973A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ticket</w:t>
                  </w:r>
                </w:p>
              </w:tc>
              <w:tc>
                <w:tcPr>
                  <w:tcW w:w="6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C81B5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Cantidad de tickets vendidos en cada campeonato</w:t>
                  </w:r>
                </w:p>
              </w:tc>
              <w:tc>
                <w:tcPr>
                  <w:tcW w:w="1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8DD7C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</w:tbl>
          <w:p w14:paraId="240F511C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3C391D2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6C34C25" w14:textId="77777777" w:rsidR="0074161D" w:rsidRDefault="0074161D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60F0E505" w14:textId="274F9CFA" w:rsidR="0074161D" w:rsidRDefault="0074161D" w:rsidP="0074161D">
            <w:pPr>
              <w:pStyle w:val="Ttulo3"/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</w:pPr>
            <w:r w:rsidRPr="002E3745">
              <w:rPr>
                <w:rFonts w:ascii="Times New Roman" w:hAnsi="Times New Roman"/>
                <w:bCs/>
                <w:noProof/>
                <w:color w:val="000000" w:themeColor="text1"/>
                <w:sz w:val="30"/>
                <w:u w:val="single"/>
              </w:rPr>
              <w:t>Tabla</w:t>
            </w:r>
            <w:r w:rsidRPr="00753560">
              <w:rPr>
                <w:rFonts w:ascii="Times New Roman" w:hAnsi="Times New Roman"/>
                <w:bCs/>
                <w:noProof/>
                <w:color w:val="000000" w:themeColor="text1"/>
                <w:sz w:val="30"/>
              </w:rPr>
              <w:t xml:space="preserve">: </w:t>
            </w:r>
            <w:r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  <w:t>Estadistica</w:t>
            </w:r>
          </w:p>
          <w:p w14:paraId="148EC93C" w14:textId="77777777" w:rsidR="0074161D" w:rsidRDefault="0074161D" w:rsidP="0074161D"/>
          <w:p w14:paraId="44CAC329" w14:textId="4250C66A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74161D">
              <w:rPr>
                <w:rFonts w:eastAsiaTheme="majorEastAsia" w:cstheme="majorBidi"/>
                <w:noProof/>
                <w:color w:val="000000" w:themeColor="text1"/>
                <w:sz w:val="30"/>
              </w:rPr>
              <w:t>Muestra las estadísticas de cada jugador</w:t>
            </w:r>
          </w:p>
          <w:p w14:paraId="5B121D0A" w14:textId="77777777" w:rsidR="0074161D" w:rsidRDefault="0074161D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tbl>
            <w:tblPr>
              <w:tblW w:w="938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57"/>
              <w:gridCol w:w="5808"/>
              <w:gridCol w:w="2224"/>
            </w:tblGrid>
            <w:tr w:rsidR="0074161D" w14:paraId="40846BCA" w14:textId="77777777" w:rsidTr="0074161D">
              <w:trPr>
                <w:trHeight w:val="309"/>
              </w:trPr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02DB8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 xml:space="preserve">Campo </w:t>
                  </w:r>
                </w:p>
              </w:tc>
              <w:tc>
                <w:tcPr>
                  <w:tcW w:w="58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6E17B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>Descripción</w:t>
                  </w:r>
                </w:p>
              </w:tc>
              <w:tc>
                <w:tcPr>
                  <w:tcW w:w="22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50C45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>Tipo de Dato</w:t>
                  </w:r>
                </w:p>
              </w:tc>
            </w:tr>
            <w:tr w:rsidR="0074161D" w14:paraId="0088D703" w14:textId="77777777" w:rsidTr="0074161D">
              <w:trPr>
                <w:trHeight w:val="309"/>
              </w:trPr>
              <w:tc>
                <w:tcPr>
                  <w:tcW w:w="13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27EB1E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id_player</w:t>
                  </w:r>
                </w:p>
              </w:tc>
              <w:tc>
                <w:tcPr>
                  <w:tcW w:w="58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73A35C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DNI de cada jugador</w:t>
                  </w:r>
                </w:p>
              </w:tc>
              <w:tc>
                <w:tcPr>
                  <w:tcW w:w="22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EC281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74161D" w14:paraId="6193EC14" w14:textId="77777777" w:rsidTr="007028CC">
              <w:trPr>
                <w:trHeight w:val="309"/>
              </w:trPr>
              <w:tc>
                <w:tcPr>
                  <w:tcW w:w="13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AD4337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point_player</w:t>
                  </w:r>
                </w:p>
              </w:tc>
              <w:tc>
                <w:tcPr>
                  <w:tcW w:w="58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86681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Promedio de puntos de cada jugador</w:t>
                  </w:r>
                </w:p>
              </w:tc>
              <w:tc>
                <w:tcPr>
                  <w:tcW w:w="22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139D0" w14:textId="3A78A788" w:rsidR="0074161D" w:rsidRPr="0074161D" w:rsidRDefault="007028CC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decimal</w:t>
                  </w:r>
                </w:p>
              </w:tc>
            </w:tr>
            <w:tr w:rsidR="0074161D" w14:paraId="13756AD8" w14:textId="77777777" w:rsidTr="007028CC">
              <w:trPr>
                <w:trHeight w:val="309"/>
              </w:trPr>
              <w:tc>
                <w:tcPr>
                  <w:tcW w:w="13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D49D80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rebound</w:t>
                  </w:r>
                </w:p>
              </w:tc>
              <w:tc>
                <w:tcPr>
                  <w:tcW w:w="58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AEFFF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Promedio de rebotes de cada jugador</w:t>
                  </w:r>
                </w:p>
              </w:tc>
              <w:tc>
                <w:tcPr>
                  <w:tcW w:w="22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5E1D5" w14:textId="45542A52" w:rsidR="0074161D" w:rsidRPr="0074161D" w:rsidRDefault="007028CC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decimal</w:t>
                  </w:r>
                </w:p>
              </w:tc>
            </w:tr>
            <w:tr w:rsidR="0074161D" w14:paraId="59A1AB4A" w14:textId="77777777" w:rsidTr="007028CC">
              <w:trPr>
                <w:trHeight w:val="309"/>
              </w:trPr>
              <w:tc>
                <w:tcPr>
                  <w:tcW w:w="13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0985E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assist</w:t>
                  </w:r>
                </w:p>
              </w:tc>
              <w:tc>
                <w:tcPr>
                  <w:tcW w:w="58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214F5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Promedio de asistencia de cada jugador</w:t>
                  </w:r>
                </w:p>
              </w:tc>
              <w:tc>
                <w:tcPr>
                  <w:tcW w:w="22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5AC76E" w14:textId="3B4A8826" w:rsidR="0074161D" w:rsidRPr="0074161D" w:rsidRDefault="007028CC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decimal</w:t>
                  </w:r>
                </w:p>
              </w:tc>
            </w:tr>
          </w:tbl>
          <w:p w14:paraId="75187D07" w14:textId="77777777" w:rsidR="0074161D" w:rsidRDefault="0074161D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BD124CE" w14:textId="77777777" w:rsidR="0074161D" w:rsidRDefault="0074161D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E03AAF3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166EA644" w14:textId="71176C8B" w:rsidR="0074161D" w:rsidRDefault="0074161D" w:rsidP="0074161D">
            <w:pPr>
              <w:pStyle w:val="Ttulo3"/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</w:pPr>
            <w:r w:rsidRPr="002E3745">
              <w:rPr>
                <w:rFonts w:ascii="Times New Roman" w:hAnsi="Times New Roman"/>
                <w:bCs/>
                <w:noProof/>
                <w:color w:val="000000" w:themeColor="text1"/>
                <w:sz w:val="30"/>
                <w:u w:val="single"/>
              </w:rPr>
              <w:t>Tabla</w:t>
            </w:r>
            <w:r w:rsidRPr="00753560">
              <w:rPr>
                <w:rFonts w:ascii="Times New Roman" w:hAnsi="Times New Roman"/>
                <w:bCs/>
                <w:noProof/>
                <w:color w:val="000000" w:themeColor="text1"/>
                <w:sz w:val="30"/>
              </w:rPr>
              <w:t xml:space="preserve">: </w:t>
            </w:r>
            <w:r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  <w:t>Sponsor</w:t>
            </w:r>
          </w:p>
          <w:p w14:paraId="2DED33E7" w14:textId="77777777" w:rsidR="0074161D" w:rsidRDefault="0074161D" w:rsidP="0074161D"/>
          <w:p w14:paraId="1E2576A3" w14:textId="10CA1E78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74161D">
              <w:rPr>
                <w:rFonts w:eastAsiaTheme="majorEastAsia" w:cstheme="majorBidi"/>
                <w:noProof/>
                <w:color w:val="000000" w:themeColor="text1"/>
                <w:sz w:val="30"/>
              </w:rPr>
              <w:t>Muestra los sponsors involucrados en la NBA</w:t>
            </w:r>
          </w:p>
          <w:p w14:paraId="4EAD06B0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tbl>
            <w:tblPr>
              <w:tblW w:w="943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4"/>
              <w:gridCol w:w="5253"/>
              <w:gridCol w:w="2194"/>
            </w:tblGrid>
            <w:tr w:rsidR="0074161D" w14:paraId="73A84597" w14:textId="77777777" w:rsidTr="0074161D">
              <w:trPr>
                <w:trHeight w:val="337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0CE47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 xml:space="preserve">Campo </w:t>
                  </w:r>
                </w:p>
              </w:tc>
              <w:tc>
                <w:tcPr>
                  <w:tcW w:w="5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650A2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>Descripción</w:t>
                  </w:r>
                </w:p>
              </w:tc>
              <w:tc>
                <w:tcPr>
                  <w:tcW w:w="2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044B3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>Tipo de Dato</w:t>
                  </w:r>
                </w:p>
              </w:tc>
            </w:tr>
            <w:tr w:rsidR="0074161D" w14:paraId="6689E1F3" w14:textId="77777777" w:rsidTr="0074161D">
              <w:trPr>
                <w:trHeight w:val="337"/>
              </w:trPr>
              <w:tc>
                <w:tcPr>
                  <w:tcW w:w="19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82A566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cuit_sponsor</w:t>
                  </w:r>
                </w:p>
              </w:tc>
              <w:tc>
                <w:tcPr>
                  <w:tcW w:w="5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10080E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Numero de CUIT de la empresa</w:t>
                  </w:r>
                </w:p>
              </w:tc>
              <w:tc>
                <w:tcPr>
                  <w:tcW w:w="21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1DE4C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74161D" w14:paraId="3CB97135" w14:textId="77777777" w:rsidTr="0074161D">
              <w:trPr>
                <w:trHeight w:val="337"/>
              </w:trPr>
              <w:tc>
                <w:tcPr>
                  <w:tcW w:w="19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AE0709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name_sponsor</w:t>
                  </w:r>
                </w:p>
              </w:tc>
              <w:tc>
                <w:tcPr>
                  <w:tcW w:w="5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50C35A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proofErr w:type="spellStart"/>
                  <w:r w:rsidRPr="0074161D">
                    <w:rPr>
                      <w:rFonts w:ascii="Aptos Narrow" w:hAnsi="Aptos Narrow"/>
                      <w:color w:val="000000"/>
                    </w:rPr>
                    <w:t>Razon</w:t>
                  </w:r>
                  <w:proofErr w:type="spellEnd"/>
                  <w:r w:rsidRPr="0074161D">
                    <w:rPr>
                      <w:rFonts w:ascii="Aptos Narrow" w:hAnsi="Aptos Narrow"/>
                      <w:color w:val="000000"/>
                    </w:rPr>
                    <w:t xml:space="preserve"> social de la empresa</w:t>
                  </w:r>
                </w:p>
              </w:tc>
              <w:tc>
                <w:tcPr>
                  <w:tcW w:w="21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6340CB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texto</w:t>
                  </w:r>
                </w:p>
              </w:tc>
            </w:tr>
            <w:tr w:rsidR="0074161D" w14:paraId="5B64E3CA" w14:textId="77777777" w:rsidTr="0074161D">
              <w:trPr>
                <w:trHeight w:val="337"/>
              </w:trPr>
              <w:tc>
                <w:tcPr>
                  <w:tcW w:w="19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8C058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id_team</w:t>
                  </w:r>
                </w:p>
              </w:tc>
              <w:tc>
                <w:tcPr>
                  <w:tcW w:w="5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7AB62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 xml:space="preserve">Es el equipo </w:t>
                  </w:r>
                  <w:proofErr w:type="spellStart"/>
                  <w:r w:rsidRPr="0074161D">
                    <w:rPr>
                      <w:rFonts w:ascii="Aptos Narrow" w:hAnsi="Aptos Narrow"/>
                      <w:color w:val="000000"/>
                    </w:rPr>
                    <w:t>sponsoreado</w:t>
                  </w:r>
                  <w:proofErr w:type="spellEnd"/>
                </w:p>
              </w:tc>
              <w:tc>
                <w:tcPr>
                  <w:tcW w:w="21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B6D061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74161D" w14:paraId="5FE02EC0" w14:textId="77777777" w:rsidTr="0074161D">
              <w:trPr>
                <w:trHeight w:val="337"/>
              </w:trPr>
              <w:tc>
                <w:tcPr>
                  <w:tcW w:w="19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83B252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investment</w:t>
                  </w:r>
                </w:p>
              </w:tc>
              <w:tc>
                <w:tcPr>
                  <w:tcW w:w="5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CC9E1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proofErr w:type="spellStart"/>
                  <w:r w:rsidRPr="0074161D">
                    <w:rPr>
                      <w:rFonts w:ascii="Aptos Narrow" w:hAnsi="Aptos Narrow"/>
                      <w:color w:val="000000"/>
                    </w:rPr>
                    <w:t>Inversion</w:t>
                  </w:r>
                  <w:proofErr w:type="spellEnd"/>
                  <w:r w:rsidRPr="0074161D">
                    <w:rPr>
                      <w:rFonts w:ascii="Aptos Narrow" w:hAnsi="Aptos Narrow"/>
                      <w:color w:val="000000"/>
                    </w:rPr>
                    <w:t xml:space="preserve"> realizada en el equipo </w:t>
                  </w:r>
                </w:p>
              </w:tc>
              <w:tc>
                <w:tcPr>
                  <w:tcW w:w="21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B9B1A1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</w:tbl>
          <w:p w14:paraId="5B2778BA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23DB774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E9EFFED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D8EBFF9" w14:textId="3313D714" w:rsidR="0074161D" w:rsidRDefault="0074161D" w:rsidP="0074161D">
            <w:pPr>
              <w:pStyle w:val="Ttulo3"/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</w:pPr>
            <w:r w:rsidRPr="002E3745">
              <w:rPr>
                <w:rFonts w:ascii="Times New Roman" w:hAnsi="Times New Roman"/>
                <w:bCs/>
                <w:noProof/>
                <w:color w:val="000000" w:themeColor="text1"/>
                <w:sz w:val="30"/>
                <w:u w:val="single"/>
              </w:rPr>
              <w:t>Tabla</w:t>
            </w:r>
            <w:r w:rsidRPr="00753560">
              <w:rPr>
                <w:rFonts w:ascii="Times New Roman" w:hAnsi="Times New Roman"/>
                <w:bCs/>
                <w:noProof/>
                <w:color w:val="000000" w:themeColor="text1"/>
                <w:sz w:val="30"/>
              </w:rPr>
              <w:t xml:space="preserve">: </w:t>
            </w:r>
            <w:r w:rsidR="007028CC"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  <w:t>Producto</w:t>
            </w:r>
          </w:p>
          <w:p w14:paraId="58678221" w14:textId="77777777" w:rsidR="0074161D" w:rsidRDefault="0074161D" w:rsidP="0074161D"/>
          <w:p w14:paraId="15F8218E" w14:textId="2087AC36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74161D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Muestra </w:t>
            </w:r>
            <w:r w:rsidR="007028CC">
              <w:rPr>
                <w:rFonts w:eastAsiaTheme="majorEastAsia" w:cstheme="majorBidi"/>
                <w:noProof/>
                <w:color w:val="000000" w:themeColor="text1"/>
                <w:sz w:val="30"/>
              </w:rPr>
              <w:t>los prodcutos que ofrece cada sponsor</w:t>
            </w:r>
          </w:p>
          <w:p w14:paraId="43543AC7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tbl>
            <w:tblPr>
              <w:tblW w:w="943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64"/>
              <w:gridCol w:w="6096"/>
              <w:gridCol w:w="1979"/>
            </w:tblGrid>
            <w:tr w:rsidR="0074161D" w:rsidRPr="0074161D" w14:paraId="35394746" w14:textId="77777777" w:rsidTr="0074161D">
              <w:trPr>
                <w:trHeight w:val="333"/>
              </w:trPr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27EF53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 xml:space="preserve">Campo </w:t>
                  </w:r>
                </w:p>
              </w:tc>
              <w:tc>
                <w:tcPr>
                  <w:tcW w:w="60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14FF8C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>Descripción</w:t>
                  </w:r>
                </w:p>
              </w:tc>
              <w:tc>
                <w:tcPr>
                  <w:tcW w:w="19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9C60C6" w14:textId="77777777" w:rsidR="0074161D" w:rsidRPr="0074161D" w:rsidRDefault="0074161D" w:rsidP="0074161D">
                  <w:pPr>
                    <w:rPr>
                      <w:rFonts w:ascii="Aptos Narrow" w:hAnsi="Aptos Narrow"/>
                      <w:b/>
                      <w:bCs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b/>
                      <w:bCs/>
                      <w:color w:val="000000"/>
                    </w:rPr>
                    <w:t>Tipo de Dato</w:t>
                  </w:r>
                </w:p>
              </w:tc>
            </w:tr>
            <w:tr w:rsidR="0074161D" w:rsidRPr="0074161D" w14:paraId="3592002A" w14:textId="77777777" w:rsidTr="0074161D">
              <w:trPr>
                <w:trHeight w:val="333"/>
              </w:trPr>
              <w:tc>
                <w:tcPr>
                  <w:tcW w:w="13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01CDF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id_producto</w:t>
                  </w:r>
                </w:p>
              </w:tc>
              <w:tc>
                <w:tcPr>
                  <w:tcW w:w="6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108C0C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proofErr w:type="spellStart"/>
                  <w:r w:rsidRPr="0074161D">
                    <w:rPr>
                      <w:rFonts w:ascii="Aptos Narrow" w:hAnsi="Aptos Narrow"/>
                      <w:color w:val="000000"/>
                    </w:rPr>
                    <w:t>Codigo</w:t>
                  </w:r>
                  <w:proofErr w:type="spellEnd"/>
                  <w:r w:rsidRPr="0074161D">
                    <w:rPr>
                      <w:rFonts w:ascii="Aptos Narrow" w:hAnsi="Aptos Narrow"/>
                      <w:color w:val="000000"/>
                    </w:rPr>
                    <w:t xml:space="preserve"> </w:t>
                  </w:r>
                  <w:proofErr w:type="spellStart"/>
                  <w:r w:rsidRPr="0074161D">
                    <w:rPr>
                      <w:rFonts w:ascii="Aptos Narrow" w:hAnsi="Aptos Narrow"/>
                      <w:color w:val="000000"/>
                    </w:rPr>
                    <w:t>unico</w:t>
                  </w:r>
                  <w:proofErr w:type="spellEnd"/>
                  <w:r w:rsidRPr="0074161D">
                    <w:rPr>
                      <w:rFonts w:ascii="Aptos Narrow" w:hAnsi="Aptos Narrow"/>
                      <w:color w:val="000000"/>
                    </w:rPr>
                    <w:t xml:space="preserve">  que identifica a cada producto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99E13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74161D" w:rsidRPr="0074161D" w14:paraId="6D3B02C8" w14:textId="77777777" w:rsidTr="0074161D">
              <w:trPr>
                <w:trHeight w:val="333"/>
              </w:trPr>
              <w:tc>
                <w:tcPr>
                  <w:tcW w:w="13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1D2D1D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detail</w:t>
                  </w:r>
                </w:p>
              </w:tc>
              <w:tc>
                <w:tcPr>
                  <w:tcW w:w="6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5893EB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descripción del producto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2F64CE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texto</w:t>
                  </w:r>
                </w:p>
              </w:tc>
            </w:tr>
            <w:tr w:rsidR="0074161D" w:rsidRPr="0074161D" w14:paraId="25610A03" w14:textId="77777777" w:rsidTr="0074161D">
              <w:trPr>
                <w:trHeight w:val="333"/>
              </w:trPr>
              <w:tc>
                <w:tcPr>
                  <w:tcW w:w="13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6AB98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size</w:t>
                  </w:r>
                </w:p>
              </w:tc>
              <w:tc>
                <w:tcPr>
                  <w:tcW w:w="6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51A04A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talle del producto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7F07F4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texto</w:t>
                  </w:r>
                </w:p>
              </w:tc>
            </w:tr>
            <w:tr w:rsidR="0074161D" w:rsidRPr="0074161D" w14:paraId="3794086D" w14:textId="77777777" w:rsidTr="0074161D">
              <w:trPr>
                <w:trHeight w:val="333"/>
              </w:trPr>
              <w:tc>
                <w:tcPr>
                  <w:tcW w:w="13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9DDFF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stock</w:t>
                  </w:r>
                </w:p>
              </w:tc>
              <w:tc>
                <w:tcPr>
                  <w:tcW w:w="6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564F5C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proofErr w:type="spellStart"/>
                  <w:r w:rsidRPr="0074161D">
                    <w:rPr>
                      <w:rFonts w:ascii="Aptos Narrow" w:hAnsi="Aptos Narrow"/>
                      <w:color w:val="000000"/>
                    </w:rPr>
                    <w:t>Inversion</w:t>
                  </w:r>
                  <w:proofErr w:type="spellEnd"/>
                  <w:r w:rsidRPr="0074161D">
                    <w:rPr>
                      <w:rFonts w:ascii="Aptos Narrow" w:hAnsi="Aptos Narrow"/>
                      <w:color w:val="000000"/>
                    </w:rPr>
                    <w:t xml:space="preserve"> realizada en el equipo 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F6073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  <w:tr w:rsidR="0074161D" w:rsidRPr="0074161D" w14:paraId="5A65904E" w14:textId="77777777" w:rsidTr="0074161D">
              <w:trPr>
                <w:trHeight w:val="333"/>
              </w:trPr>
              <w:tc>
                <w:tcPr>
                  <w:tcW w:w="13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3FF9C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id_sponsor</w:t>
                  </w:r>
                </w:p>
              </w:tc>
              <w:tc>
                <w:tcPr>
                  <w:tcW w:w="60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41DE7D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Sponsor que provee el producto</w:t>
                  </w:r>
                </w:p>
              </w:tc>
              <w:tc>
                <w:tcPr>
                  <w:tcW w:w="19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11A95" w14:textId="77777777" w:rsidR="0074161D" w:rsidRPr="0074161D" w:rsidRDefault="0074161D" w:rsidP="0074161D">
                  <w:pPr>
                    <w:rPr>
                      <w:rFonts w:ascii="Aptos Narrow" w:hAnsi="Aptos Narrow"/>
                      <w:color w:val="000000"/>
                    </w:rPr>
                  </w:pPr>
                  <w:r w:rsidRPr="0074161D">
                    <w:rPr>
                      <w:rFonts w:ascii="Aptos Narrow" w:hAnsi="Aptos Narrow"/>
                      <w:color w:val="000000"/>
                    </w:rPr>
                    <w:t>número</w:t>
                  </w:r>
                </w:p>
              </w:tc>
            </w:tr>
          </w:tbl>
          <w:p w14:paraId="10CFAFE0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3A8D206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4C5314E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3C6894C7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BABFA5A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8E9A992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A01259E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A7D9FD4" w14:textId="77777777" w:rsidR="0074161D" w:rsidRDefault="0074161D" w:rsidP="0074161D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258DC0D" w14:textId="676E02EB" w:rsidR="0074161D" w:rsidRDefault="0074161D" w:rsidP="0074161D">
            <w:pPr>
              <w:pStyle w:val="Ttulo3"/>
              <w:rPr>
                <w:noProof/>
                <w:sz w:val="32"/>
                <w:szCs w:val="22"/>
              </w:rPr>
            </w:pPr>
            <w:r>
              <w:rPr>
                <w:noProof/>
                <w:sz w:val="32"/>
                <w:szCs w:val="22"/>
              </w:rPr>
              <w:t>VISTAS</w:t>
            </w:r>
          </w:p>
          <w:p w14:paraId="31CB53CD" w14:textId="77777777" w:rsidR="0074161D" w:rsidRDefault="0074161D" w:rsidP="0074161D"/>
          <w:p w14:paraId="5DFC9A9F" w14:textId="77777777" w:rsidR="000C1150" w:rsidRDefault="000C1150" w:rsidP="000C1150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A continuación se 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>listan las vistas creadas a medida de la necesidad de cada consumidor:</w:t>
            </w:r>
          </w:p>
          <w:p w14:paraId="187F04DF" w14:textId="77777777" w:rsidR="000C1150" w:rsidRDefault="000C1150" w:rsidP="000C1150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047BF7D" w14:textId="77777777" w:rsidR="000C1150" w:rsidRDefault="000C1150" w:rsidP="000C1150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6DA62DD" w14:textId="3E014BDA" w:rsidR="000C1150" w:rsidRDefault="000C1150" w:rsidP="000C1150">
            <w:pPr>
              <w:pStyle w:val="Ttulo3"/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</w:pPr>
            <w:r>
              <w:rPr>
                <w:rFonts w:ascii="Times New Roman" w:hAnsi="Times New Roman"/>
                <w:bCs/>
                <w:noProof/>
                <w:color w:val="000000" w:themeColor="text1"/>
                <w:sz w:val="30"/>
                <w:u w:val="single"/>
              </w:rPr>
              <w:t>Vista</w:t>
            </w:r>
            <w:r w:rsidRPr="00753560">
              <w:rPr>
                <w:rFonts w:ascii="Times New Roman" w:hAnsi="Times New Roman"/>
                <w:bCs/>
                <w:noProof/>
                <w:color w:val="000000" w:themeColor="text1"/>
                <w:sz w:val="30"/>
              </w:rPr>
              <w:t xml:space="preserve">: </w:t>
            </w:r>
            <w:r>
              <w:rPr>
                <w:rFonts w:ascii="Times New Roman" w:hAnsi="Times New Roman"/>
                <w:b w:val="0"/>
                <w:noProof/>
                <w:color w:val="000000" w:themeColor="text1"/>
                <w:sz w:val="30"/>
              </w:rPr>
              <w:t>vw_eastern</w:t>
            </w:r>
          </w:p>
          <w:p w14:paraId="2FD8A6ED" w14:textId="77777777" w:rsidR="000C1150" w:rsidRDefault="000C1150" w:rsidP="000C1150"/>
          <w:p w14:paraId="28642C66" w14:textId="4A23E75F" w:rsidR="000C1150" w:rsidRPr="000C1150" w:rsidRDefault="000C1150" w:rsidP="000C1150"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0C1150">
              <w:rPr>
                <w:rFonts w:eastAsiaTheme="majorEastAsia" w:cstheme="majorBidi"/>
                <w:noProof/>
                <w:color w:val="000000" w:themeColor="text1"/>
                <w:sz w:val="30"/>
              </w:rPr>
              <w:t>Vista utilizada por comentaristas para identificar a los equipos participantes de la conferencia Este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>,</w:t>
            </w:r>
            <w:r w:rsidRPr="000C1150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 compuesta por la tabla </w:t>
            </w:r>
            <w:r w:rsidRPr="000C115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EQUIPO</w:t>
            </w:r>
          </w:p>
          <w:p w14:paraId="0627D426" w14:textId="77777777" w:rsidR="000C1150" w:rsidRPr="000C1150" w:rsidRDefault="000C1150" w:rsidP="000C1150"/>
          <w:p w14:paraId="11CCDFBF" w14:textId="77777777" w:rsidR="000C1150" w:rsidRDefault="000C1150" w:rsidP="000C1150"/>
          <w:p w14:paraId="58541DC0" w14:textId="77777777" w:rsidR="00F20E96" w:rsidRDefault="00F20E96" w:rsidP="000C1150"/>
          <w:p w14:paraId="3625B91B" w14:textId="52C7B174" w:rsidR="000C1150" w:rsidRDefault="000C1150" w:rsidP="000C1150">
            <w:pPr>
              <w:rPr>
                <w:bCs/>
                <w:noProof/>
                <w:color w:val="000000" w:themeColor="text1"/>
                <w:sz w:val="30"/>
              </w:rPr>
            </w:pPr>
            <w:r w:rsidRPr="000C1150">
              <w:rPr>
                <w:b/>
                <w:noProof/>
                <w:color w:val="000000" w:themeColor="text1"/>
                <w:sz w:val="30"/>
                <w:u w:val="single"/>
              </w:rPr>
              <w:t>Vista</w:t>
            </w:r>
            <w:r w:rsidRPr="000C1150">
              <w:rPr>
                <w:bCs/>
                <w:noProof/>
                <w:color w:val="000000" w:themeColor="text1"/>
                <w:sz w:val="30"/>
              </w:rPr>
              <w:t>: vw_</w:t>
            </w:r>
            <w:r>
              <w:rPr>
                <w:bCs/>
                <w:noProof/>
                <w:color w:val="000000" w:themeColor="text1"/>
                <w:sz w:val="30"/>
              </w:rPr>
              <w:t>lastchamp</w:t>
            </w:r>
          </w:p>
          <w:p w14:paraId="6D434F2B" w14:textId="77777777" w:rsidR="000C1150" w:rsidRDefault="000C1150" w:rsidP="000C1150">
            <w:pPr>
              <w:rPr>
                <w:bCs/>
                <w:noProof/>
                <w:color w:val="000000" w:themeColor="text1"/>
                <w:sz w:val="30"/>
              </w:rPr>
            </w:pPr>
          </w:p>
          <w:p w14:paraId="2720F14E" w14:textId="10466B3F" w:rsidR="000C1150" w:rsidRPr="000C1150" w:rsidRDefault="000C1150" w:rsidP="000C1150"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0C1150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Vista 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>utilizada</w:t>
            </w:r>
            <w:r w:rsidRPr="000C1150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 p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or </w:t>
            </w:r>
            <w:r w:rsidR="00F20E96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losorganizadores de torneos deportivos para </w:t>
            </w:r>
            <w:r w:rsidRPr="000C1150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 identificar rapidamente quien fue el ultimo equipo campeon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>,</w:t>
            </w:r>
            <w:r w:rsidRPr="000C1150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 compuesta por las tablas </w:t>
            </w:r>
            <w:r w:rsidRPr="00F20E96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CAMPEONATO Y EQUIPO</w:t>
            </w:r>
          </w:p>
          <w:p w14:paraId="4088F569" w14:textId="77777777" w:rsidR="00F20E96" w:rsidRDefault="00F20E96" w:rsidP="000C1150">
            <w:pPr>
              <w:rPr>
                <w:bCs/>
                <w:noProof/>
                <w:color w:val="000000" w:themeColor="text1"/>
                <w:sz w:val="30"/>
              </w:rPr>
            </w:pPr>
          </w:p>
          <w:p w14:paraId="6A548E14" w14:textId="77777777" w:rsidR="000C1150" w:rsidRPr="000C1150" w:rsidRDefault="000C1150" w:rsidP="000C1150">
            <w:pPr>
              <w:rPr>
                <w:bCs/>
                <w:noProof/>
                <w:color w:val="000000" w:themeColor="text1"/>
                <w:sz w:val="30"/>
              </w:rPr>
            </w:pPr>
          </w:p>
          <w:p w14:paraId="7A258876" w14:textId="51EF7F03" w:rsidR="000C1150" w:rsidRDefault="000C1150" w:rsidP="000C1150">
            <w:pPr>
              <w:rPr>
                <w:bCs/>
                <w:noProof/>
                <w:color w:val="000000" w:themeColor="text1"/>
                <w:sz w:val="30"/>
              </w:rPr>
            </w:pPr>
            <w:r w:rsidRPr="000C1150">
              <w:rPr>
                <w:b/>
                <w:noProof/>
                <w:color w:val="000000" w:themeColor="text1"/>
                <w:sz w:val="30"/>
                <w:u w:val="single"/>
              </w:rPr>
              <w:t>Vista</w:t>
            </w:r>
            <w:r w:rsidRPr="000C1150">
              <w:rPr>
                <w:bCs/>
                <w:noProof/>
                <w:color w:val="000000" w:themeColor="text1"/>
                <w:sz w:val="30"/>
              </w:rPr>
              <w:t>: vw_</w:t>
            </w:r>
            <w:r>
              <w:rPr>
                <w:bCs/>
                <w:noProof/>
                <w:color w:val="000000" w:themeColor="text1"/>
                <w:sz w:val="30"/>
              </w:rPr>
              <w:t>shooter</w:t>
            </w:r>
          </w:p>
          <w:p w14:paraId="019A5BA6" w14:textId="77777777" w:rsidR="00F20E96" w:rsidRDefault="00F20E96" w:rsidP="000C1150">
            <w:pPr>
              <w:rPr>
                <w:bCs/>
                <w:noProof/>
                <w:color w:val="000000" w:themeColor="text1"/>
                <w:sz w:val="30"/>
              </w:rPr>
            </w:pPr>
          </w:p>
          <w:p w14:paraId="24F007C4" w14:textId="2B7C64FE" w:rsidR="00F20E96" w:rsidRPr="00F20E96" w:rsidRDefault="00F20E96" w:rsidP="000C1150">
            <w:pPr>
              <w:rPr>
                <w:b/>
                <w:bCs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F20E96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Vista 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>utilizada por el sponsor principal de cada torneo</w:t>
            </w:r>
            <w:r w:rsidRPr="00F20E96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 para la premiacion del mayor goleador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>,</w:t>
            </w:r>
            <w:r w:rsidRPr="00F20E96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 compuesta por las tablas </w:t>
            </w:r>
            <w:r w:rsidRPr="00F20E96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ESTADISTICA Y JUGADOR</w:t>
            </w:r>
          </w:p>
          <w:p w14:paraId="3D2C74B2" w14:textId="77777777" w:rsidR="000C1150" w:rsidRDefault="000C1150" w:rsidP="000C1150"/>
          <w:p w14:paraId="3E5B10CC" w14:textId="77777777" w:rsidR="002D30C5" w:rsidRDefault="002D30C5" w:rsidP="000C1150"/>
          <w:p w14:paraId="064752A0" w14:textId="6C129E66" w:rsidR="009166C2" w:rsidRDefault="009166C2" w:rsidP="009166C2">
            <w:pPr>
              <w:pStyle w:val="Ttulo3"/>
              <w:rPr>
                <w:noProof/>
                <w:sz w:val="32"/>
                <w:szCs w:val="22"/>
              </w:rPr>
            </w:pPr>
            <w:r>
              <w:rPr>
                <w:noProof/>
                <w:sz w:val="32"/>
                <w:szCs w:val="22"/>
              </w:rPr>
              <w:t>FUNCIONES</w:t>
            </w:r>
          </w:p>
          <w:p w14:paraId="387485ED" w14:textId="77777777" w:rsidR="009166C2" w:rsidRDefault="009166C2" w:rsidP="009166C2"/>
          <w:p w14:paraId="3F7D1081" w14:textId="2ADFC408" w:rsidR="009166C2" w:rsidRDefault="009166C2" w:rsidP="009166C2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9166C2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A continuación se detallan </w:t>
            </w:r>
            <w:r w:rsidR="004F325E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las funciones con su respectivo objetivo </w:t>
            </w:r>
          </w:p>
          <w:p w14:paraId="1D0C4119" w14:textId="77777777" w:rsidR="004F325E" w:rsidRDefault="004F325E" w:rsidP="009166C2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C5D5A99" w14:textId="3929DC30" w:rsidR="004F325E" w:rsidRDefault="004F325E" w:rsidP="004F325E">
            <w:pPr>
              <w:rPr>
                <w:bCs/>
                <w:noProof/>
                <w:color w:val="000000" w:themeColor="text1"/>
                <w:sz w:val="30"/>
              </w:rPr>
            </w:pPr>
            <w:r>
              <w:rPr>
                <w:b/>
                <w:noProof/>
                <w:color w:val="000000" w:themeColor="text1"/>
                <w:sz w:val="30"/>
                <w:u w:val="single"/>
              </w:rPr>
              <w:t>Funcion</w:t>
            </w:r>
            <w:r w:rsidRPr="000C1150">
              <w:rPr>
                <w:bCs/>
                <w:noProof/>
                <w:color w:val="000000" w:themeColor="text1"/>
                <w:sz w:val="30"/>
              </w:rPr>
              <w:t xml:space="preserve">: </w:t>
            </w:r>
            <w:r>
              <w:rPr>
                <w:bCs/>
                <w:noProof/>
                <w:color w:val="000000" w:themeColor="text1"/>
                <w:sz w:val="30"/>
              </w:rPr>
              <w:t>fn_</w:t>
            </w:r>
            <w:r w:rsidR="00660597">
              <w:rPr>
                <w:bCs/>
                <w:noProof/>
                <w:color w:val="000000" w:themeColor="text1"/>
                <w:sz w:val="30"/>
              </w:rPr>
              <w:t>team</w:t>
            </w:r>
          </w:p>
          <w:p w14:paraId="04699560" w14:textId="77777777" w:rsidR="004F325E" w:rsidRDefault="004F325E" w:rsidP="004F325E">
            <w:pPr>
              <w:rPr>
                <w:bCs/>
                <w:noProof/>
                <w:color w:val="000000" w:themeColor="text1"/>
                <w:sz w:val="30"/>
              </w:rPr>
            </w:pPr>
          </w:p>
          <w:p w14:paraId="3C69DE30" w14:textId="31792880" w:rsidR="004F325E" w:rsidRDefault="004F325E" w:rsidP="009166C2">
            <w:pP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4F325E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El obejtivo de esta funcion es poder visualizar de manera dinamica </w:t>
            </w:r>
            <w:r w:rsidR="00660597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a que equipo corresponde cada ID, utilizando la tabla </w:t>
            </w:r>
            <w:r w:rsidR="00660597" w:rsidRPr="00660597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EQUIPO</w:t>
            </w:r>
          </w:p>
          <w:p w14:paraId="7AD41F66" w14:textId="77777777" w:rsidR="004F325E" w:rsidRDefault="004F325E" w:rsidP="009166C2">
            <w:pP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</w:pPr>
          </w:p>
          <w:p w14:paraId="77BA8C6E" w14:textId="4B0DDA64" w:rsidR="004F325E" w:rsidRDefault="004F325E" w:rsidP="004F325E">
            <w:pPr>
              <w:rPr>
                <w:bCs/>
                <w:noProof/>
                <w:color w:val="000000" w:themeColor="text1"/>
                <w:sz w:val="30"/>
              </w:rPr>
            </w:pPr>
            <w:r>
              <w:rPr>
                <w:b/>
                <w:noProof/>
                <w:color w:val="000000" w:themeColor="text1"/>
                <w:sz w:val="30"/>
                <w:u w:val="single"/>
              </w:rPr>
              <w:t>Funcion</w:t>
            </w:r>
            <w:r w:rsidRPr="000C1150">
              <w:rPr>
                <w:bCs/>
                <w:noProof/>
                <w:color w:val="000000" w:themeColor="text1"/>
                <w:sz w:val="30"/>
              </w:rPr>
              <w:t xml:space="preserve">: </w:t>
            </w:r>
            <w:r>
              <w:rPr>
                <w:bCs/>
                <w:noProof/>
                <w:color w:val="000000" w:themeColor="text1"/>
                <w:sz w:val="30"/>
              </w:rPr>
              <w:t>fn</w:t>
            </w:r>
            <w:r>
              <w:rPr>
                <w:bCs/>
                <w:noProof/>
                <w:color w:val="000000" w:themeColor="text1"/>
                <w:sz w:val="30"/>
              </w:rPr>
              <w:t>_year champ</w:t>
            </w:r>
          </w:p>
          <w:p w14:paraId="4AAA4A3A" w14:textId="77777777" w:rsidR="004F325E" w:rsidRDefault="004F325E" w:rsidP="004F325E">
            <w:pPr>
              <w:rPr>
                <w:bCs/>
                <w:noProof/>
                <w:color w:val="000000" w:themeColor="text1"/>
                <w:sz w:val="30"/>
              </w:rPr>
            </w:pPr>
          </w:p>
          <w:p w14:paraId="01EE6D10" w14:textId="608EA957" w:rsidR="004F325E" w:rsidRPr="009166C2" w:rsidRDefault="004F325E" w:rsidP="004F325E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4F325E">
              <w:rPr>
                <w:rFonts w:eastAsiaTheme="majorEastAsia" w:cstheme="majorBidi"/>
                <w:noProof/>
                <w:color w:val="000000" w:themeColor="text1"/>
                <w:sz w:val="30"/>
              </w:rPr>
              <w:t>E</w:t>
            </w:r>
            <w:r w:rsidRPr="004F325E">
              <w:rPr>
                <w:rFonts w:eastAsiaTheme="majorEastAsia" w:cstheme="majorBidi"/>
                <w:noProof/>
                <w:color w:val="000000" w:themeColor="text1"/>
                <w:sz w:val="30"/>
              </w:rPr>
              <w:t>l obejtivo de esta funcion es poder visualizar de manera dinamica el campeon para cada año sin la necesidad de repetir la consulta conformada por las tablas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 </w:t>
            </w:r>
            <w:r w:rsidRPr="004F325E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EQUIPO Y CAMPEONATO</w:t>
            </w:r>
          </w:p>
          <w:p w14:paraId="5163AB96" w14:textId="77777777" w:rsidR="004F325E" w:rsidRDefault="004F325E" w:rsidP="009166C2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7D36E80" w14:textId="77777777" w:rsidR="004F325E" w:rsidRDefault="004F325E" w:rsidP="009166C2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38CE528" w14:textId="77777777" w:rsidR="002D30C5" w:rsidRDefault="002D30C5" w:rsidP="004F325E">
            <w:pPr>
              <w:pStyle w:val="Ttulo3"/>
              <w:rPr>
                <w:noProof/>
                <w:sz w:val="32"/>
                <w:szCs w:val="22"/>
              </w:rPr>
            </w:pPr>
          </w:p>
          <w:p w14:paraId="5FCF6297" w14:textId="77777777" w:rsidR="002D30C5" w:rsidRDefault="002D30C5" w:rsidP="004F325E">
            <w:pPr>
              <w:pStyle w:val="Ttulo3"/>
              <w:rPr>
                <w:noProof/>
                <w:sz w:val="32"/>
                <w:szCs w:val="22"/>
              </w:rPr>
            </w:pPr>
          </w:p>
          <w:p w14:paraId="27128083" w14:textId="4F3FDB5D" w:rsidR="004F325E" w:rsidRDefault="004F325E" w:rsidP="004F325E">
            <w:pPr>
              <w:pStyle w:val="Ttulo3"/>
              <w:rPr>
                <w:noProof/>
                <w:sz w:val="32"/>
                <w:szCs w:val="22"/>
              </w:rPr>
            </w:pPr>
            <w:r>
              <w:rPr>
                <w:noProof/>
                <w:sz w:val="32"/>
                <w:szCs w:val="22"/>
              </w:rPr>
              <w:t>PROCEDIMIENTOS</w:t>
            </w:r>
          </w:p>
          <w:p w14:paraId="0BD8E867" w14:textId="77777777" w:rsidR="004F325E" w:rsidRDefault="004F325E" w:rsidP="004F325E"/>
          <w:p w14:paraId="1B585D7C" w14:textId="44363A6E" w:rsidR="004F325E" w:rsidRDefault="004F325E" w:rsidP="004F325E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9166C2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A continuación se detallan 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>l</w:t>
            </w:r>
            <w:r w:rsidR="006A4A6B">
              <w:rPr>
                <w:rFonts w:eastAsiaTheme="majorEastAsia" w:cstheme="majorBidi"/>
                <w:noProof/>
                <w:color w:val="000000" w:themeColor="text1"/>
                <w:sz w:val="30"/>
              </w:rPr>
              <w:t>os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 </w:t>
            </w:r>
            <w:r w:rsidR="006A4A6B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procedimientos </w:t>
            </w:r>
            <w:r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con su respectivo objetivo </w:t>
            </w:r>
          </w:p>
          <w:p w14:paraId="28071C04" w14:textId="77777777" w:rsidR="004F325E" w:rsidRDefault="004F325E" w:rsidP="004F325E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33CA813F" w14:textId="5BFB4EF3" w:rsidR="004F325E" w:rsidRPr="006125F8" w:rsidRDefault="006125F8" w:rsidP="004F325E">
            <w:pPr>
              <w:rPr>
                <w:bCs/>
                <w:noProof/>
                <w:color w:val="000000" w:themeColor="text1"/>
                <w:sz w:val="30"/>
              </w:rPr>
            </w:pPr>
            <w:r w:rsidRPr="006125F8">
              <w:rPr>
                <w:b/>
                <w:noProof/>
                <w:color w:val="000000" w:themeColor="text1"/>
                <w:sz w:val="30"/>
                <w:u w:val="single"/>
              </w:rPr>
              <w:t>Procedimiento</w:t>
            </w:r>
            <w:r w:rsidR="004F325E" w:rsidRPr="006125F8">
              <w:rPr>
                <w:bCs/>
                <w:noProof/>
                <w:color w:val="000000" w:themeColor="text1"/>
                <w:sz w:val="30"/>
              </w:rPr>
              <w:t xml:space="preserve">: </w:t>
            </w:r>
            <w:r w:rsidR="006A4A6B" w:rsidRPr="006125F8">
              <w:rPr>
                <w:bCs/>
                <w:noProof/>
                <w:color w:val="000000" w:themeColor="text1"/>
                <w:sz w:val="30"/>
              </w:rPr>
              <w:t>sp</w:t>
            </w:r>
            <w:r w:rsidR="004F325E" w:rsidRPr="006125F8">
              <w:rPr>
                <w:bCs/>
                <w:noProof/>
                <w:color w:val="000000" w:themeColor="text1"/>
                <w:sz w:val="30"/>
              </w:rPr>
              <w:t>_conference</w:t>
            </w:r>
          </w:p>
          <w:p w14:paraId="7ACD25C6" w14:textId="77777777" w:rsidR="004F325E" w:rsidRPr="00660597" w:rsidRDefault="004F325E" w:rsidP="004F325E">
            <w:pPr>
              <w:rPr>
                <w:bCs/>
                <w:noProof/>
                <w:color w:val="000000" w:themeColor="text1"/>
                <w:sz w:val="30"/>
                <w:highlight w:val="yellow"/>
              </w:rPr>
            </w:pPr>
          </w:p>
          <w:p w14:paraId="2B2F1F9B" w14:textId="342E31BF" w:rsidR="004F325E" w:rsidRDefault="004F325E" w:rsidP="004F325E">
            <w:pP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</w:pPr>
            <w:r w:rsidRPr="006125F8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Descripción: </w:t>
            </w:r>
            <w:r w:rsidRPr="006125F8">
              <w:rPr>
                <w:rFonts w:eastAsiaTheme="majorEastAsia" w:cstheme="majorBidi"/>
                <w:noProof/>
                <w:color w:val="000000" w:themeColor="text1"/>
                <w:sz w:val="30"/>
              </w:rPr>
              <w:t>El obejtivo de est</w:t>
            </w:r>
            <w:r w:rsidR="006125F8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e procedimiento es poder visualizar a que conferencia pertenece cada equipo con su respectivo numero de ID seleccionando el nombre del equipo </w:t>
            </w:r>
          </w:p>
          <w:p w14:paraId="18E69BC9" w14:textId="77777777" w:rsidR="006125F8" w:rsidRDefault="006125F8" w:rsidP="004F325E">
            <w:pP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</w:pPr>
          </w:p>
          <w:p w14:paraId="23C62CF7" w14:textId="79753C16" w:rsidR="004F325E" w:rsidRDefault="006125F8" w:rsidP="004F325E">
            <w:pPr>
              <w:rPr>
                <w:bCs/>
                <w:noProof/>
                <w:color w:val="000000" w:themeColor="text1"/>
                <w:sz w:val="30"/>
              </w:rPr>
            </w:pPr>
            <w:r w:rsidRPr="00BA2C64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  <w:u w:val="single"/>
              </w:rPr>
              <w:t>Procedimiento</w:t>
            </w:r>
            <w:r w:rsidR="004F325E" w:rsidRPr="000C1150">
              <w:rPr>
                <w:bCs/>
                <w:noProof/>
                <w:color w:val="000000" w:themeColor="text1"/>
                <w:sz w:val="30"/>
              </w:rPr>
              <w:t xml:space="preserve">: </w:t>
            </w:r>
            <w:r>
              <w:rPr>
                <w:bCs/>
                <w:noProof/>
                <w:color w:val="000000" w:themeColor="text1"/>
                <w:sz w:val="30"/>
              </w:rPr>
              <w:t>sp</w:t>
            </w:r>
            <w:r w:rsidR="004F325E">
              <w:rPr>
                <w:bCs/>
                <w:noProof/>
                <w:color w:val="000000" w:themeColor="text1"/>
                <w:sz w:val="30"/>
              </w:rPr>
              <w:t>_champ</w:t>
            </w:r>
          </w:p>
          <w:p w14:paraId="04B7B3F6" w14:textId="77777777" w:rsidR="004F325E" w:rsidRDefault="004F325E" w:rsidP="004F325E">
            <w:pPr>
              <w:rPr>
                <w:bCs/>
                <w:noProof/>
                <w:color w:val="000000" w:themeColor="text1"/>
                <w:sz w:val="30"/>
              </w:rPr>
            </w:pPr>
          </w:p>
          <w:p w14:paraId="167F88A3" w14:textId="7750734E" w:rsidR="004F325E" w:rsidRPr="009166C2" w:rsidRDefault="004F325E" w:rsidP="004F325E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Pr="004F325E">
              <w:rPr>
                <w:rFonts w:eastAsiaTheme="majorEastAsia" w:cstheme="majorBidi"/>
                <w:noProof/>
                <w:color w:val="000000" w:themeColor="text1"/>
                <w:sz w:val="30"/>
              </w:rPr>
              <w:t>El obejtivo de est</w:t>
            </w:r>
            <w:r w:rsidR="006125F8">
              <w:rPr>
                <w:rFonts w:eastAsiaTheme="majorEastAsia" w:cstheme="majorBidi"/>
                <w:noProof/>
                <w:color w:val="000000" w:themeColor="text1"/>
                <w:sz w:val="30"/>
              </w:rPr>
              <w:t>e procedimiento</w:t>
            </w:r>
            <w:r w:rsidRPr="004F325E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 es poder </w:t>
            </w:r>
            <w:r w:rsidR="006125F8">
              <w:rPr>
                <w:rFonts w:eastAsiaTheme="majorEastAsia" w:cstheme="majorBidi"/>
                <w:noProof/>
                <w:color w:val="000000" w:themeColor="text1"/>
                <w:sz w:val="30"/>
              </w:rPr>
              <w:t>visualizar cual fue el equipo campeon en determinado año</w:t>
            </w:r>
          </w:p>
          <w:p w14:paraId="3644EF45" w14:textId="77777777" w:rsidR="004F325E" w:rsidRPr="009166C2" w:rsidRDefault="004F325E" w:rsidP="009166C2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679986B" w14:textId="77777777" w:rsidR="000C1150" w:rsidRDefault="000C1150" w:rsidP="000C1150"/>
          <w:p w14:paraId="7BA7060D" w14:textId="77777777" w:rsidR="000C1150" w:rsidRDefault="000C1150" w:rsidP="000C1150"/>
          <w:p w14:paraId="72E6CD7A" w14:textId="12FFC9F5" w:rsidR="006A4A6B" w:rsidRPr="00BA2C64" w:rsidRDefault="006A4A6B" w:rsidP="006125F8">
            <w:pPr>
              <w:pStyle w:val="Ttulo3"/>
              <w:rPr>
                <w:noProof/>
                <w:sz w:val="32"/>
                <w:szCs w:val="22"/>
                <w:lang w:val="en-US"/>
              </w:rPr>
            </w:pPr>
            <w:r w:rsidRPr="00BA2C64">
              <w:rPr>
                <w:noProof/>
                <w:sz w:val="32"/>
                <w:szCs w:val="22"/>
                <w:lang w:val="en-US"/>
              </w:rPr>
              <w:t>TRIGGERS</w:t>
            </w:r>
            <w:r w:rsidRPr="00BA2C64">
              <w:rPr>
                <w:noProof/>
                <w:color w:val="000000" w:themeColor="text1"/>
                <w:sz w:val="30"/>
                <w:lang w:val="en-US"/>
              </w:rPr>
              <w:t xml:space="preserve"> </w:t>
            </w:r>
          </w:p>
          <w:p w14:paraId="1B65A833" w14:textId="77777777" w:rsidR="006A4A6B" w:rsidRPr="00BA2C64" w:rsidRDefault="006A4A6B" w:rsidP="006A4A6B">
            <w:pPr>
              <w:rPr>
                <w:rFonts w:eastAsiaTheme="majorEastAsia" w:cstheme="majorBidi"/>
                <w:noProof/>
                <w:color w:val="000000" w:themeColor="text1"/>
                <w:sz w:val="30"/>
                <w:lang w:val="en-US"/>
              </w:rPr>
            </w:pPr>
          </w:p>
          <w:p w14:paraId="25F26F24" w14:textId="24EA7952" w:rsidR="006A4A6B" w:rsidRPr="00BA2C64" w:rsidRDefault="006125F8" w:rsidP="006A4A6B">
            <w:pPr>
              <w:rPr>
                <w:bCs/>
                <w:noProof/>
                <w:color w:val="000000" w:themeColor="text1"/>
                <w:sz w:val="30"/>
              </w:rPr>
            </w:pPr>
            <w:r w:rsidRPr="00BA2C64">
              <w:rPr>
                <w:b/>
                <w:noProof/>
                <w:color w:val="000000" w:themeColor="text1"/>
                <w:sz w:val="30"/>
                <w:u w:val="single"/>
              </w:rPr>
              <w:t>Trigger</w:t>
            </w:r>
            <w:r w:rsidR="006A4A6B" w:rsidRPr="00BA2C64">
              <w:rPr>
                <w:bCs/>
                <w:noProof/>
                <w:color w:val="000000" w:themeColor="text1"/>
                <w:sz w:val="30"/>
              </w:rPr>
              <w:t xml:space="preserve">: </w:t>
            </w:r>
            <w:r w:rsidR="00BA2C64" w:rsidRPr="00BA2C64">
              <w:rPr>
                <w:bCs/>
                <w:noProof/>
                <w:color w:val="000000" w:themeColor="text1"/>
                <w:sz w:val="30"/>
              </w:rPr>
              <w:t>trg</w:t>
            </w:r>
            <w:r w:rsidR="006A4A6B" w:rsidRPr="00BA2C64">
              <w:rPr>
                <w:bCs/>
                <w:noProof/>
                <w:color w:val="000000" w:themeColor="text1"/>
                <w:sz w:val="30"/>
              </w:rPr>
              <w:t>_con</w:t>
            </w:r>
            <w:r w:rsidR="00BA2C64" w:rsidRPr="00BA2C64">
              <w:rPr>
                <w:bCs/>
                <w:noProof/>
                <w:color w:val="000000" w:themeColor="text1"/>
                <w:sz w:val="30"/>
              </w:rPr>
              <w:t>trol_datos</w:t>
            </w:r>
          </w:p>
          <w:p w14:paraId="609E7DE9" w14:textId="77777777" w:rsidR="006A4A6B" w:rsidRPr="00BA2C64" w:rsidRDefault="006A4A6B" w:rsidP="006A4A6B">
            <w:pPr>
              <w:rPr>
                <w:bCs/>
                <w:noProof/>
                <w:color w:val="000000" w:themeColor="text1"/>
                <w:sz w:val="30"/>
              </w:rPr>
            </w:pPr>
          </w:p>
          <w:p w14:paraId="1963D78C" w14:textId="33FE9B30" w:rsidR="006A4A6B" w:rsidRPr="00BA2C64" w:rsidRDefault="006A4A6B" w:rsidP="006A4A6B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753560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Descripción:</w:t>
            </w:r>
            <w:r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="00BA2C64">
              <w:rPr>
                <w:rFonts w:eastAsiaTheme="majorEastAsia" w:cstheme="majorBidi"/>
                <w:noProof/>
                <w:color w:val="000000" w:themeColor="text1"/>
                <w:sz w:val="30"/>
              </w:rPr>
              <w:t xml:space="preserve">Se crea el control para la deteccion temprana de alguna modificacion sobre la tabla </w:t>
            </w:r>
            <w:r w:rsidR="00BA2C64" w:rsidRPr="00BA2C64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>ESTADISTICA</w:t>
            </w:r>
            <w:r w:rsidR="00BA2C64">
              <w:rPr>
                <w:rFonts w:eastAsiaTheme="majorEastAsia" w:cstheme="majorBidi"/>
                <w:b/>
                <w:bCs/>
                <w:noProof/>
                <w:color w:val="000000" w:themeColor="text1"/>
                <w:sz w:val="30"/>
              </w:rPr>
              <w:t xml:space="preserve"> </w:t>
            </w:r>
            <w:r w:rsidR="00BA2C64">
              <w:rPr>
                <w:rFonts w:eastAsiaTheme="majorEastAsia" w:cstheme="majorBidi"/>
                <w:noProof/>
                <w:color w:val="000000" w:themeColor="text1"/>
                <w:sz w:val="30"/>
              </w:rPr>
              <w:t>dejando como resultado evidencia tal que sirva para detectar la fecha de modificacion, el tipo de modificaciony el usuario</w:t>
            </w:r>
          </w:p>
          <w:p w14:paraId="076109AC" w14:textId="77777777" w:rsidR="000C1150" w:rsidRDefault="000C1150" w:rsidP="000C1150"/>
          <w:p w14:paraId="54F68987" w14:textId="77777777" w:rsidR="000C1150" w:rsidRDefault="000C1150" w:rsidP="000C1150"/>
          <w:p w14:paraId="51570873" w14:textId="77777777" w:rsidR="000C1150" w:rsidRPr="000C1150" w:rsidRDefault="000C1150" w:rsidP="000C1150"/>
          <w:p w14:paraId="5177186D" w14:textId="77777777" w:rsidR="000C1150" w:rsidRDefault="000C1150" w:rsidP="000C1150"/>
          <w:p w14:paraId="6398D551" w14:textId="29D2DB0A" w:rsidR="006A4A6B" w:rsidRDefault="006A4A6B" w:rsidP="006A4A6B">
            <w:pPr>
              <w:pStyle w:val="Ttulo3"/>
              <w:rPr>
                <w:noProof/>
                <w:sz w:val="32"/>
                <w:szCs w:val="22"/>
              </w:rPr>
            </w:pPr>
            <w:r>
              <w:rPr>
                <w:noProof/>
                <w:sz w:val="32"/>
                <w:szCs w:val="22"/>
              </w:rPr>
              <w:t>HERRAMIENTAS IMPLEMENTADAS</w:t>
            </w:r>
          </w:p>
          <w:p w14:paraId="5B49C81C" w14:textId="77777777" w:rsidR="00BA2C64" w:rsidRDefault="00BA2C64" w:rsidP="00BA2C64"/>
          <w:p w14:paraId="58A1E5F9" w14:textId="3757C269" w:rsidR="00BA2C64" w:rsidRPr="00BA2C64" w:rsidRDefault="00BA2C64" w:rsidP="00BA2C64">
            <w:pPr>
              <w:pStyle w:val="Prrafodelista"/>
              <w:numPr>
                <w:ilvl w:val="0"/>
                <w:numId w:val="1"/>
              </w:num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BA2C64">
              <w:rPr>
                <w:rFonts w:eastAsiaTheme="majorEastAsia" w:cstheme="majorBidi"/>
                <w:noProof/>
                <w:color w:val="000000" w:themeColor="text1"/>
                <w:sz w:val="30"/>
              </w:rPr>
              <w:t>MySQL Workbench</w:t>
            </w:r>
          </w:p>
          <w:p w14:paraId="2FCE1CF8" w14:textId="277CFA31" w:rsidR="00BA2C64" w:rsidRPr="00BA2C64" w:rsidRDefault="00BA2C64" w:rsidP="00BA2C64">
            <w:pPr>
              <w:pStyle w:val="Prrafodelista"/>
              <w:numPr>
                <w:ilvl w:val="0"/>
                <w:numId w:val="1"/>
              </w:num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BA2C64">
              <w:rPr>
                <w:rFonts w:eastAsiaTheme="majorEastAsia" w:cstheme="majorBidi"/>
                <w:noProof/>
                <w:color w:val="000000" w:themeColor="text1"/>
                <w:sz w:val="30"/>
              </w:rPr>
              <w:t>Excel</w:t>
            </w:r>
          </w:p>
          <w:p w14:paraId="3A14F78A" w14:textId="291AE7D9" w:rsidR="00BA2C64" w:rsidRPr="00BA2C64" w:rsidRDefault="00BA2C64" w:rsidP="00BA2C64">
            <w:pPr>
              <w:pStyle w:val="Prrafodelista"/>
              <w:numPr>
                <w:ilvl w:val="0"/>
                <w:numId w:val="1"/>
              </w:num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  <w:r w:rsidRPr="00BA2C64">
              <w:rPr>
                <w:rFonts w:eastAsiaTheme="majorEastAsia" w:cstheme="majorBidi"/>
                <w:noProof/>
                <w:color w:val="000000" w:themeColor="text1"/>
                <w:sz w:val="30"/>
              </w:rPr>
              <w:t>Word</w:t>
            </w:r>
          </w:p>
          <w:p w14:paraId="50029FAF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A58723D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4C379DC1" w14:textId="77777777" w:rsidR="00753560" w:rsidRDefault="00753560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5B86336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1D3EFF3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0A88104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13E874DA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02358CBB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39C2517B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4F7B09B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370A6668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A515B1C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44D33D6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2F786860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3DD159FC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7F4DCCB8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15C53751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F4C66FE" w14:textId="77777777" w:rsid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5FDE1EF9" w14:textId="77777777" w:rsidR="00A828C7" w:rsidRPr="00A828C7" w:rsidRDefault="00A828C7" w:rsidP="00A828C7">
            <w:pPr>
              <w:rPr>
                <w:rFonts w:eastAsiaTheme="majorEastAsia" w:cstheme="majorBidi"/>
                <w:noProof/>
                <w:color w:val="000000" w:themeColor="text1"/>
                <w:sz w:val="30"/>
              </w:rPr>
            </w:pPr>
          </w:p>
          <w:p w14:paraId="7FD0AD05" w14:textId="13C80DD0" w:rsidR="00A828C7" w:rsidRPr="00A828C7" w:rsidRDefault="00A828C7" w:rsidP="00A828C7"/>
        </w:tc>
        <w:tc>
          <w:tcPr>
            <w:tcW w:w="421" w:type="dxa"/>
            <w:shd w:val="clear" w:color="auto" w:fill="EDF0F4" w:themeFill="accent3"/>
          </w:tcPr>
          <w:p w14:paraId="038AA250" w14:textId="77777777" w:rsidR="001205A1" w:rsidRPr="0000352C" w:rsidRDefault="001205A1">
            <w:pPr>
              <w:rPr>
                <w:noProof/>
              </w:rPr>
            </w:pPr>
          </w:p>
        </w:tc>
      </w:tr>
      <w:tr w:rsidR="009166C2" w:rsidRPr="0000352C" w14:paraId="048E0FF9" w14:textId="77777777" w:rsidTr="002D30C5">
        <w:trPr>
          <w:trHeight w:val="9241"/>
        </w:trPr>
        <w:tc>
          <w:tcPr>
            <w:tcW w:w="421" w:type="dxa"/>
            <w:shd w:val="clear" w:color="auto" w:fill="EDF0F4" w:themeFill="accent3"/>
          </w:tcPr>
          <w:p w14:paraId="1E788D1D" w14:textId="77777777" w:rsidR="009166C2" w:rsidRPr="0000352C" w:rsidRDefault="009166C2">
            <w:pPr>
              <w:rPr>
                <w:noProof/>
              </w:rPr>
            </w:pPr>
          </w:p>
        </w:tc>
        <w:tc>
          <w:tcPr>
            <w:tcW w:w="9218" w:type="dxa"/>
            <w:shd w:val="clear" w:color="auto" w:fill="EDF0F4" w:themeFill="accent3"/>
          </w:tcPr>
          <w:p w14:paraId="1CF5772D" w14:textId="3455B853" w:rsidR="009166C2" w:rsidRPr="0000352C" w:rsidRDefault="009166C2" w:rsidP="00C66528">
            <w:pPr>
              <w:pStyle w:val="Texto"/>
              <w:rPr>
                <w:noProof/>
              </w:rPr>
            </w:pPr>
          </w:p>
        </w:tc>
        <w:tc>
          <w:tcPr>
            <w:tcW w:w="606" w:type="dxa"/>
            <w:shd w:val="clear" w:color="auto" w:fill="EDF0F4" w:themeFill="accent3"/>
          </w:tcPr>
          <w:p w14:paraId="0FE9BA3D" w14:textId="1F3B321C" w:rsidR="009166C2" w:rsidRPr="0000352C" w:rsidRDefault="009166C2" w:rsidP="00A24793">
            <w:pPr>
              <w:jc w:val="right"/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149A752E" w14:textId="77777777" w:rsidR="009166C2" w:rsidRPr="0000352C" w:rsidRDefault="009166C2">
            <w:pPr>
              <w:rPr>
                <w:noProof/>
              </w:rPr>
            </w:pPr>
          </w:p>
        </w:tc>
      </w:tr>
    </w:tbl>
    <w:p w14:paraId="59078804" w14:textId="77777777" w:rsidR="00FB65B8" w:rsidRPr="0000352C" w:rsidRDefault="00FB65B8" w:rsidP="00A24793">
      <w:pPr>
        <w:rPr>
          <w:noProof/>
        </w:rPr>
      </w:pPr>
    </w:p>
    <w:p w14:paraId="1BA09793" w14:textId="77777777" w:rsidR="00A24793" w:rsidRPr="0000352C" w:rsidRDefault="00A24793">
      <w:pPr>
        <w:rPr>
          <w:noProof/>
        </w:rPr>
      </w:pPr>
    </w:p>
    <w:p w14:paraId="3A6A44B2" w14:textId="1CA8644B" w:rsidR="00A81248" w:rsidRPr="0000352C" w:rsidRDefault="00A81248">
      <w:pPr>
        <w:rPr>
          <w:noProof/>
        </w:rPr>
      </w:pPr>
    </w:p>
    <w:sectPr w:rsidR="00A81248" w:rsidRPr="0000352C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CBAAA" w14:textId="77777777" w:rsidR="00080F97" w:rsidRDefault="00080F97" w:rsidP="001205A1">
      <w:r>
        <w:separator/>
      </w:r>
    </w:p>
  </w:endnote>
  <w:endnote w:type="continuationSeparator" w:id="0">
    <w:p w14:paraId="2BE3823F" w14:textId="77777777" w:rsidR="00080F97" w:rsidRDefault="00080F9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00356D19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1CA718AC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Content>
      <w:p w14:paraId="7558A467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31D76FD2" w14:textId="77777777" w:rsidTr="00A84125">
      <w:tc>
        <w:tcPr>
          <w:tcW w:w="5329" w:type="dxa"/>
        </w:tcPr>
        <w:p w14:paraId="64A7E80B" w14:textId="1929FB21" w:rsidR="001205A1" w:rsidRPr="001205A1" w:rsidRDefault="00753560" w:rsidP="00C66528">
          <w:pPr>
            <w:pStyle w:val="Piedepgina"/>
          </w:pPr>
          <w:r>
            <w:t>NBA FAN</w:t>
          </w:r>
        </w:p>
      </w:tc>
      <w:tc>
        <w:tcPr>
          <w:tcW w:w="5329" w:type="dxa"/>
        </w:tcPr>
        <w:p w14:paraId="187DEC1A" w14:textId="77777777" w:rsidR="001205A1" w:rsidRPr="001205A1" w:rsidRDefault="001205A1" w:rsidP="00A31A5B">
          <w:pPr>
            <w:pStyle w:val="Piedepgina"/>
          </w:pPr>
        </w:p>
      </w:tc>
    </w:tr>
  </w:tbl>
  <w:p w14:paraId="30E9A4FB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C144" w14:textId="77777777" w:rsidR="00080F97" w:rsidRDefault="00080F97" w:rsidP="001205A1">
      <w:r>
        <w:separator/>
      </w:r>
    </w:p>
  </w:footnote>
  <w:footnote w:type="continuationSeparator" w:id="0">
    <w:p w14:paraId="69412D6A" w14:textId="77777777" w:rsidR="00080F97" w:rsidRDefault="00080F97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C619A"/>
    <w:multiLevelType w:val="hybridMultilevel"/>
    <w:tmpl w:val="50728360"/>
    <w:lvl w:ilvl="0" w:tplc="125EE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7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C7"/>
    <w:rsid w:val="0000352C"/>
    <w:rsid w:val="00080F97"/>
    <w:rsid w:val="000C1150"/>
    <w:rsid w:val="000C4ED1"/>
    <w:rsid w:val="001205A1"/>
    <w:rsid w:val="002560A5"/>
    <w:rsid w:val="002877E8"/>
    <w:rsid w:val="002B0D15"/>
    <w:rsid w:val="002B7510"/>
    <w:rsid w:val="002D30C5"/>
    <w:rsid w:val="002E3745"/>
    <w:rsid w:val="002E7C4E"/>
    <w:rsid w:val="0031055C"/>
    <w:rsid w:val="00340D9A"/>
    <w:rsid w:val="00371EE1"/>
    <w:rsid w:val="003A798E"/>
    <w:rsid w:val="003E6DE8"/>
    <w:rsid w:val="00425A99"/>
    <w:rsid w:val="00434757"/>
    <w:rsid w:val="004A1197"/>
    <w:rsid w:val="004A2FD8"/>
    <w:rsid w:val="004F325E"/>
    <w:rsid w:val="005E6B25"/>
    <w:rsid w:val="005F4F46"/>
    <w:rsid w:val="006125F8"/>
    <w:rsid w:val="00660597"/>
    <w:rsid w:val="006A4A6B"/>
    <w:rsid w:val="006C60E6"/>
    <w:rsid w:val="006C65EB"/>
    <w:rsid w:val="007028CC"/>
    <w:rsid w:val="0074161D"/>
    <w:rsid w:val="00753560"/>
    <w:rsid w:val="007B0740"/>
    <w:rsid w:val="007C1BAB"/>
    <w:rsid w:val="00812CCB"/>
    <w:rsid w:val="008D5268"/>
    <w:rsid w:val="009166C2"/>
    <w:rsid w:val="00A15CF7"/>
    <w:rsid w:val="00A24793"/>
    <w:rsid w:val="00A31A5B"/>
    <w:rsid w:val="00A81248"/>
    <w:rsid w:val="00A828C7"/>
    <w:rsid w:val="00A84125"/>
    <w:rsid w:val="00BA2C64"/>
    <w:rsid w:val="00C55CC7"/>
    <w:rsid w:val="00C66528"/>
    <w:rsid w:val="00C66BFC"/>
    <w:rsid w:val="00C673F6"/>
    <w:rsid w:val="00C915F0"/>
    <w:rsid w:val="00EC4AA3"/>
    <w:rsid w:val="00F20E96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2B6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74161D"/>
    <w:rPr>
      <w:rFonts w:ascii="Times New Roman" w:eastAsia="Times New Roman" w:hAnsi="Times New Roman" w:cs="Times New Roman"/>
      <w:lang w:val="es-AR" w:eastAsia="es-AR"/>
    </w:rPr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Prrafodelista">
    <w:name w:val="List Paragraph"/>
    <w:basedOn w:val="Normal"/>
    <w:uiPriority w:val="34"/>
    <w:semiHidden/>
    <w:qFormat/>
    <w:rsid w:val="00BA2C6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E6DE8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rsid w:val="003E6DE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E6DE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E6DE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3E6D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velasquez.PYARW1968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5C15F8-7948-4FB5-B303-348167B4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8</Pages>
  <Words>765</Words>
  <Characters>4209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2025-06-12T22:13:00Z</dcterms:created>
  <dcterms:modified xsi:type="dcterms:W3CDTF">2025-06-15T14:20:00Z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